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95DCA" w14:textId="77777777" w:rsidR="0025370B" w:rsidRDefault="0025370B" w:rsidP="003314A3">
      <w:pPr>
        <w:ind w:firstLine="420"/>
        <w:jc w:val="left"/>
        <w:rPr>
          <w:rFonts w:cs="Arial"/>
        </w:rPr>
      </w:pPr>
      <w:bookmarkStart w:id="0" w:name="_Toc490500604"/>
      <w:bookmarkStart w:id="1" w:name="_Toc490532723"/>
      <w:bookmarkStart w:id="2" w:name="_Toc487817232"/>
      <w:bookmarkStart w:id="3" w:name="_Toc490500616"/>
      <w:bookmarkStart w:id="4" w:name="_Toc490532734"/>
      <w:bookmarkStart w:id="5" w:name="_Toc487817209"/>
    </w:p>
    <w:p w14:paraId="64AFD3E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4861A76D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560DE42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503B65C3" w14:textId="77777777" w:rsidR="00C3245E" w:rsidRPr="009B43EC" w:rsidRDefault="00C3245E" w:rsidP="003314A3">
      <w:pPr>
        <w:ind w:firstLine="420"/>
        <w:jc w:val="left"/>
        <w:rPr>
          <w:rFonts w:ascii="微软雅黑" w:hAnsi="微软雅黑"/>
        </w:rPr>
      </w:pPr>
    </w:p>
    <w:p w14:paraId="11BBD73D" w14:textId="77777777" w:rsidR="00DC2ABF" w:rsidRDefault="00DC2ABF" w:rsidP="00AF62D3">
      <w:pPr>
        <w:pStyle w:val="af7"/>
        <w:ind w:firstLine="1040"/>
        <w:jc w:val="both"/>
        <w:rPr>
          <w:rFonts w:ascii="微软雅黑" w:eastAsia="微软雅黑" w:hAnsi="微软雅黑"/>
        </w:rPr>
      </w:pPr>
    </w:p>
    <w:p w14:paraId="6E3CFA20" w14:textId="47361AF1" w:rsidR="00C3245E" w:rsidRPr="009B43EC" w:rsidRDefault="00232E33" w:rsidP="00AF62D3">
      <w:pPr>
        <w:pStyle w:val="af7"/>
        <w:ind w:firstLine="104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bookmarkStart w:id="6" w:name="_Toc358293884"/>
      <w:r w:rsidR="00172B30">
        <w:rPr>
          <w:rFonts w:ascii="微软雅黑" w:eastAsia="微软雅黑" w:hAnsi="微软雅黑" w:hint="eastAsia"/>
        </w:rPr>
        <w:t>大树金融区块链设计文档</w:t>
      </w:r>
      <w:bookmarkEnd w:id="6"/>
    </w:p>
    <w:p w14:paraId="34549BF5" w14:textId="77777777" w:rsidR="00C3245E" w:rsidRPr="009B43EC" w:rsidRDefault="00C3245E" w:rsidP="003314A3">
      <w:pPr>
        <w:ind w:firstLine="420"/>
        <w:jc w:val="left"/>
        <w:rPr>
          <w:rFonts w:ascii="微软雅黑" w:hAnsi="微软雅黑"/>
        </w:rPr>
      </w:pPr>
    </w:p>
    <w:p w14:paraId="2CEFC312" w14:textId="77777777" w:rsidR="00C3245E" w:rsidRDefault="00C3245E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51B64CE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6F6EF75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4A4D0CF5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8F6E85A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33C73E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4137290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7C2DCFA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4842FE9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5E2EA308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3E315C3F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6ACBDC6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2BF90316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AF838A4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6FA1904A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2429673D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57"/>
        <w:gridCol w:w="3000"/>
        <w:gridCol w:w="2865"/>
      </w:tblGrid>
      <w:tr w:rsidR="00C3245E" w:rsidRPr="00DF7B8B" w14:paraId="5CE950AC" w14:textId="77777777" w:rsidTr="00D562D1">
        <w:trPr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A487A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文档状态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B6EC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文档编号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67953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</w:tr>
      <w:tr w:rsidR="00C3245E" w:rsidRPr="00DF7B8B" w14:paraId="5E2C03B4" w14:textId="77777777" w:rsidTr="00D562D1">
        <w:trPr>
          <w:jc w:val="center"/>
        </w:trPr>
        <w:tc>
          <w:tcPr>
            <w:tcW w:w="26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C8C96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</w:t>
            </w:r>
            <w:r w:rsidR="005E1C84" w:rsidRPr="005E1C84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√</w:t>
            </w: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]  Draft</w:t>
            </w:r>
          </w:p>
          <w:p w14:paraId="1AE42681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  ]  Released</w:t>
            </w:r>
          </w:p>
          <w:p w14:paraId="3DA5D67D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</w:t>
            </w:r>
            <w:r>
              <w:rPr>
                <w:rFonts w:ascii="仿宋_GB2312" w:eastAsia="仿宋_GB2312" w:hAnsi="仿宋_GB2312"/>
                <w:color w:val="000000"/>
                <w:sz w:val="28"/>
                <w:lang w:val="zh-CN"/>
              </w:rPr>
              <w:t xml:space="preserve">  </w:t>
            </w: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]  Modifying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25905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编撰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DE5F7" w14:textId="77777777" w:rsidR="00C3245E" w:rsidRPr="00DF7B8B" w:rsidRDefault="000B32EA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郑宏</w:t>
            </w:r>
          </w:p>
        </w:tc>
      </w:tr>
      <w:tr w:rsidR="00C3245E" w:rsidRPr="00DF7B8B" w14:paraId="464EF564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96FB76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9CD5D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编撰日期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270E" w14:textId="4AF8E913" w:rsidR="00C3245E" w:rsidRPr="00DF7B8B" w:rsidRDefault="00172B30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2017.6</w:t>
            </w:r>
            <w:r w:rsidR="005D6A43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.</w:t>
            </w: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5</w:t>
            </w:r>
          </w:p>
        </w:tc>
      </w:tr>
      <w:tr w:rsidR="00C3245E" w:rsidRPr="00DF7B8B" w14:paraId="462EF58F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28C4B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03E1B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保密级别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B7B88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</w:tr>
      <w:tr w:rsidR="00C3245E" w:rsidRPr="00DF7B8B" w14:paraId="051FEDDB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5109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470D5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文档版本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95573" w14:textId="77777777" w:rsidR="00C3245E" w:rsidRPr="00DF7B8B" w:rsidRDefault="00AF62D3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V0.0</w:t>
            </w:r>
            <w:r w:rsidR="00DE0C83">
              <w:rPr>
                <w:rFonts w:ascii="仿宋_GB2312" w:eastAsia="仿宋_GB2312" w:hAnsi="仿宋_GB2312"/>
                <w:color w:val="000000"/>
                <w:sz w:val="28"/>
                <w:lang w:val="zh-CN"/>
              </w:rPr>
              <w:t>.1</w:t>
            </w:r>
          </w:p>
        </w:tc>
      </w:tr>
    </w:tbl>
    <w:p w14:paraId="34F48C34" w14:textId="77777777" w:rsidR="00C3245E" w:rsidRDefault="00C3245E" w:rsidP="00AF62D3">
      <w:pPr>
        <w:autoSpaceDE w:val="0"/>
        <w:autoSpaceDN w:val="0"/>
        <w:spacing w:before="48" w:after="48"/>
        <w:ind w:firstLine="953"/>
        <w:jc w:val="left"/>
        <w:rPr>
          <w:rFonts w:ascii="宋体" w:hAnsi="宋体"/>
          <w:b/>
          <w:sz w:val="44"/>
          <w:lang w:val="zh-CN"/>
        </w:rPr>
      </w:pPr>
    </w:p>
    <w:p w14:paraId="24B36FB9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12D1D4F7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16E3C98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3BB6B93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BECAB9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7180225C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5BB3278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02FFFC27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317907AF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0B28A22A" w14:textId="77777777" w:rsidR="00D24858" w:rsidRDefault="00ED65E1" w:rsidP="00AF62D3">
      <w:pPr>
        <w:pStyle w:val="af5"/>
        <w:ind w:firstLine="520"/>
        <w:rPr>
          <w:rFonts w:ascii="Arial" w:cs="Arial"/>
        </w:rPr>
      </w:pPr>
      <w:r>
        <w:t>北京</w:t>
      </w:r>
      <w:r w:rsidR="0061138B">
        <w:rPr>
          <w:rFonts w:hint="eastAsia"/>
        </w:rPr>
        <w:t>链链</w:t>
      </w:r>
      <w:r>
        <w:t>信息技术有限公司</w:t>
      </w:r>
    </w:p>
    <w:p w14:paraId="30E1EAB8" w14:textId="77777777" w:rsidR="0025370B" w:rsidRDefault="0025370B" w:rsidP="00AF62D3">
      <w:pPr>
        <w:pStyle w:val="af5"/>
        <w:ind w:firstLine="52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cs="Arial"/>
        </w:rPr>
        <w:t>版权所有</w:t>
      </w:r>
      <w:r>
        <w:rPr>
          <w:rFonts w:ascii="Arial" w:hAnsi="Arial" w:cs="Arial"/>
        </w:rPr>
        <w:t>,</w:t>
      </w:r>
      <w:r>
        <w:rPr>
          <w:rFonts w:ascii="Arial" w:cs="Arial"/>
        </w:rPr>
        <w:t>翻版必究</w:t>
      </w:r>
      <w:r>
        <w:rPr>
          <w:rFonts w:ascii="Arial" w:hAnsi="Arial" w:cs="Arial"/>
        </w:rPr>
        <w:t>)</w:t>
      </w:r>
    </w:p>
    <w:p w14:paraId="65F656EE" w14:textId="77777777" w:rsidR="0025370B" w:rsidRDefault="0025370B" w:rsidP="003314A3">
      <w:pPr>
        <w:ind w:firstLine="420"/>
        <w:jc w:val="left"/>
        <w:rPr>
          <w:rFonts w:cs="Arial"/>
        </w:rPr>
        <w:sectPr w:rsidR="002537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671CA3E" w14:textId="77777777" w:rsidR="00274E7B" w:rsidRDefault="00274E7B" w:rsidP="00AF62D3">
      <w:pPr>
        <w:pStyle w:val="af5"/>
        <w:ind w:firstLine="520"/>
        <w:rPr>
          <w:rFonts w:ascii="Arial" w:hAnsi="Arial" w:cs="Arial"/>
        </w:rPr>
      </w:pPr>
      <w:r>
        <w:rPr>
          <w:rFonts w:ascii="Arial" w:cs="Arial"/>
        </w:rPr>
        <w:t>修改记录</w:t>
      </w:r>
    </w:p>
    <w:p w14:paraId="466887F0" w14:textId="77777777" w:rsidR="00274E7B" w:rsidRDefault="00274E7B" w:rsidP="00AF62D3">
      <w:pPr>
        <w:pStyle w:val="af5"/>
        <w:ind w:firstLine="520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4820"/>
        <w:gridCol w:w="1269"/>
        <w:gridCol w:w="1037"/>
      </w:tblGrid>
      <w:tr w:rsidR="00274E7B" w14:paraId="7C387A91" w14:textId="77777777" w:rsidTr="001A42C6">
        <w:trPr>
          <w:trHeight w:val="570"/>
        </w:trPr>
        <w:tc>
          <w:tcPr>
            <w:tcW w:w="534" w:type="dxa"/>
            <w:shd w:val="clear" w:color="auto" w:fill="C0C0C0"/>
            <w:vAlign w:val="center"/>
          </w:tcPr>
          <w:p w14:paraId="3333CCBE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65426498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版本号</w:t>
            </w:r>
          </w:p>
        </w:tc>
        <w:tc>
          <w:tcPr>
            <w:tcW w:w="4820" w:type="dxa"/>
            <w:shd w:val="clear" w:color="auto" w:fill="C0C0C0"/>
            <w:vAlign w:val="center"/>
          </w:tcPr>
          <w:p w14:paraId="3F1A17AD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修改内容简介</w:t>
            </w:r>
          </w:p>
        </w:tc>
        <w:tc>
          <w:tcPr>
            <w:tcW w:w="1269" w:type="dxa"/>
            <w:shd w:val="clear" w:color="auto" w:fill="C0C0C0"/>
            <w:vAlign w:val="center"/>
          </w:tcPr>
          <w:p w14:paraId="670B165F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修改日期</w:t>
            </w:r>
          </w:p>
        </w:tc>
        <w:tc>
          <w:tcPr>
            <w:tcW w:w="1037" w:type="dxa"/>
            <w:shd w:val="clear" w:color="auto" w:fill="C0C0C0"/>
            <w:vAlign w:val="center"/>
          </w:tcPr>
          <w:p w14:paraId="2F662224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修改人</w:t>
            </w:r>
          </w:p>
        </w:tc>
      </w:tr>
      <w:tr w:rsidR="00274E7B" w14:paraId="4E7CC002" w14:textId="77777777" w:rsidTr="001A42C6">
        <w:trPr>
          <w:trHeight w:val="352"/>
        </w:trPr>
        <w:tc>
          <w:tcPr>
            <w:tcW w:w="534" w:type="dxa"/>
            <w:vAlign w:val="center"/>
          </w:tcPr>
          <w:p w14:paraId="1DC3156C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</w:rPr>
            </w:pPr>
            <w:r w:rsidRPr="009D4628">
              <w:rPr>
                <w:rFonts w:ascii="微软雅黑" w:hAnsi="微软雅黑" w:cs="Arial"/>
              </w:rPr>
              <w:t>1</w:t>
            </w:r>
          </w:p>
        </w:tc>
        <w:tc>
          <w:tcPr>
            <w:tcW w:w="850" w:type="dxa"/>
            <w:vAlign w:val="center"/>
          </w:tcPr>
          <w:p w14:paraId="601996BE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V0.1</w:t>
            </w:r>
          </w:p>
        </w:tc>
        <w:tc>
          <w:tcPr>
            <w:tcW w:w="4820" w:type="dxa"/>
          </w:tcPr>
          <w:p w14:paraId="50B8CDF1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  <w:szCs w:val="21"/>
              </w:rPr>
            </w:pPr>
            <w:r w:rsidRPr="009D4628">
              <w:rPr>
                <w:rFonts w:ascii="微软雅黑" w:hAnsi="微软雅黑" w:cs="Arial" w:hint="eastAsia"/>
                <w:szCs w:val="21"/>
              </w:rPr>
              <w:t>初稿</w:t>
            </w:r>
          </w:p>
        </w:tc>
        <w:tc>
          <w:tcPr>
            <w:tcW w:w="1269" w:type="dxa"/>
            <w:vAlign w:val="center"/>
          </w:tcPr>
          <w:p w14:paraId="5CC16500" w14:textId="41E89A47" w:rsidR="00274E7B" w:rsidRPr="009D4628" w:rsidRDefault="00172B30" w:rsidP="0023429C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Cs w:val="18"/>
              </w:rPr>
              <w:t>201706</w:t>
            </w:r>
            <w:r w:rsidR="00AF62D3">
              <w:rPr>
                <w:rFonts w:ascii="微软雅黑" w:hAnsi="微软雅黑" w:cs="Arial" w:hint="eastAsia"/>
                <w:color w:val="000000"/>
                <w:szCs w:val="18"/>
              </w:rPr>
              <w:t>0</w:t>
            </w:r>
            <w:r>
              <w:rPr>
                <w:rFonts w:ascii="微软雅黑" w:hAnsi="微软雅黑" w:cs="Arial" w:hint="eastAsia"/>
                <w:color w:val="000000"/>
                <w:szCs w:val="18"/>
              </w:rPr>
              <w:t>5</w:t>
            </w:r>
          </w:p>
        </w:tc>
        <w:tc>
          <w:tcPr>
            <w:tcW w:w="1037" w:type="dxa"/>
          </w:tcPr>
          <w:p w14:paraId="024C91A9" w14:textId="77777777" w:rsidR="00274E7B" w:rsidRPr="009D4628" w:rsidRDefault="005400C8" w:rsidP="0023429C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  <w:r>
              <w:rPr>
                <w:rFonts w:ascii="微软雅黑" w:hAnsi="微软雅黑" w:cs="Arial" w:hint="eastAsia"/>
                <w:color w:val="000000"/>
                <w:szCs w:val="21"/>
              </w:rPr>
              <w:t>郑宏</w:t>
            </w:r>
          </w:p>
        </w:tc>
      </w:tr>
      <w:tr w:rsidR="00274E7B" w14:paraId="2504A854" w14:textId="77777777" w:rsidTr="001A42C6">
        <w:tc>
          <w:tcPr>
            <w:tcW w:w="534" w:type="dxa"/>
          </w:tcPr>
          <w:p w14:paraId="22DEEEBD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5D798341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19AD301A" w14:textId="77777777" w:rsidR="00274E7B" w:rsidRPr="000F68A2" w:rsidRDefault="00274E7B" w:rsidP="005400C8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</w:p>
        </w:tc>
        <w:tc>
          <w:tcPr>
            <w:tcW w:w="1269" w:type="dxa"/>
          </w:tcPr>
          <w:p w14:paraId="241B26F8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40B2C38C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</w:p>
        </w:tc>
      </w:tr>
      <w:tr w:rsidR="00274E7B" w14:paraId="4A2275C6" w14:textId="77777777" w:rsidTr="001A42C6">
        <w:tc>
          <w:tcPr>
            <w:tcW w:w="534" w:type="dxa"/>
          </w:tcPr>
          <w:p w14:paraId="3EBA6985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106EE657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098754FA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27D3A53B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7D769AE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4BD7600C" w14:textId="77777777" w:rsidR="00274E7B" w:rsidRDefault="00274E7B" w:rsidP="00274E7B">
      <w:pPr>
        <w:ind w:firstLine="420"/>
        <w:rPr>
          <w:rFonts w:cs="Arial"/>
        </w:rPr>
      </w:pPr>
    </w:p>
    <w:p w14:paraId="208C975C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4C97669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7474AE0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7D3AAAED" w14:textId="77777777" w:rsidR="00B54FFC" w:rsidRDefault="0025370B" w:rsidP="00AF62D3">
      <w:pPr>
        <w:pStyle w:val="af5"/>
        <w:ind w:firstLine="520"/>
        <w:jc w:val="left"/>
        <w:rPr>
          <w:noProof/>
        </w:rPr>
      </w:pPr>
      <w:r>
        <w:rPr>
          <w:rFonts w:ascii="Arial" w:hAnsi="Arial" w:cs="Arial"/>
        </w:rPr>
        <w:br w:type="page"/>
      </w:r>
      <w:r>
        <w:rPr>
          <w:rFonts w:ascii="Arial" w:cs="Arial"/>
        </w:rPr>
        <w:t>目</w:t>
      </w:r>
      <w:r>
        <w:rPr>
          <w:rFonts w:ascii="Arial" w:hAnsi="Arial" w:cs="Arial"/>
        </w:rPr>
        <w:t xml:space="preserve"> </w:t>
      </w:r>
      <w:r>
        <w:rPr>
          <w:rFonts w:ascii="Arial" w:cs="Arial"/>
        </w:rPr>
        <w:t>录</w:t>
      </w: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</w:p>
    <w:p w14:paraId="4EBC530A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 w:rsidRPr="00AF60B6">
        <w:rPr>
          <w:rFonts w:ascii="微软雅黑" w:hAnsi="微软雅黑" w:hint="eastAsia"/>
          <w:noProof/>
        </w:rPr>
        <w:t>大树金融区块链设计文档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CA73BC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 w:rsidRPr="00AF60B6">
        <w:rPr>
          <w:rFonts w:hAnsi="宋体" w:cs="Arial"/>
          <w:noProof/>
        </w:rPr>
        <w:t>1</w:t>
      </w:r>
      <w:r w:rsidRPr="00AF60B6">
        <w:rPr>
          <w:rFonts w:hAnsi="宋体" w:cs="Arial" w:hint="eastAsia"/>
          <w:noProof/>
        </w:rPr>
        <w:t xml:space="preserve"> </w:t>
      </w:r>
      <w:r w:rsidRPr="00AF60B6">
        <w:rPr>
          <w:rFonts w:hAnsi="宋体" w:cs="Arial" w:hint="eastAsia"/>
          <w:noProof/>
        </w:rPr>
        <w:t>方案概述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C6C99D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 w:rsidRPr="00AF60B6">
        <w:rPr>
          <w:rFonts w:hAnsi="宋体" w:cs="Arial"/>
          <w:noProof/>
        </w:rPr>
        <w:t>2</w:t>
      </w:r>
      <w:r w:rsidRPr="00AF60B6">
        <w:rPr>
          <w:rFonts w:hAnsi="宋体" w:cs="Arial" w:hint="eastAsia"/>
          <w:noProof/>
        </w:rPr>
        <w:t xml:space="preserve"> </w:t>
      </w:r>
      <w:r w:rsidRPr="00AF60B6">
        <w:rPr>
          <w:rFonts w:hAnsi="宋体" w:cs="Arial" w:hint="eastAsia"/>
          <w:noProof/>
        </w:rPr>
        <w:t>业务流程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316F78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8E037E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28DBC0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8352EE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1149CE" w14:textId="77777777" w:rsidR="00B54FFC" w:rsidRDefault="00B54FFC" w:rsidP="00B54FFC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493968" w14:textId="77777777" w:rsidR="00B54FFC" w:rsidRDefault="00B54FFC" w:rsidP="00B54FFC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2C0EE4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441EF0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63BC6B" w14:textId="77777777" w:rsidR="00B54FFC" w:rsidRDefault="00B54FFC" w:rsidP="00B54FFC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通用网关服务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404FE7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订阅智能合约服务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4634A5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智能合约数据同步服务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5E9514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智能合约通知服务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9F2C2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智能合约状态服务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32FC28" w14:textId="77777777" w:rsidR="00B54FFC" w:rsidRDefault="00B54FFC" w:rsidP="00B54FFC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0051CA" w14:textId="77777777" w:rsidR="00B54FFC" w:rsidRDefault="00B54FFC" w:rsidP="00B54FFC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7.3.1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虚拟代币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_Toc358293901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C5B71C" w14:textId="77777777" w:rsidR="0025370B" w:rsidRDefault="0025370B" w:rsidP="003314A3">
      <w:pPr>
        <w:ind w:firstLine="420"/>
        <w:jc w:val="left"/>
        <w:rPr>
          <w:rFonts w:cs="Arial"/>
        </w:rPr>
        <w:sectPr w:rsidR="0025370B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cs="Arial"/>
        </w:rPr>
        <w:fldChar w:fldCharType="end"/>
      </w:r>
    </w:p>
    <w:p w14:paraId="16FBDE2D" w14:textId="085B37F7" w:rsidR="0077232C" w:rsidRDefault="00681D2F" w:rsidP="003E46D4">
      <w:pPr>
        <w:pStyle w:val="1"/>
        <w:rPr>
          <w:rFonts w:hAnsi="宋体" w:cs="Arial" w:hint="eastAsia"/>
        </w:rPr>
      </w:pPr>
      <w:bookmarkStart w:id="7" w:name="_Toc358293885"/>
      <w:r>
        <w:rPr>
          <w:rFonts w:hAnsi="宋体" w:cs="Arial" w:hint="eastAsia"/>
        </w:rPr>
        <w:t>方案</w:t>
      </w:r>
      <w:r w:rsidR="00B74423">
        <w:rPr>
          <w:rFonts w:hAnsi="宋体" w:cs="Arial" w:hint="eastAsia"/>
        </w:rPr>
        <w:t>概述</w:t>
      </w:r>
      <w:bookmarkEnd w:id="7"/>
    </w:p>
    <w:p w14:paraId="07E9B762" w14:textId="77777777" w:rsidR="005E1809" w:rsidRDefault="005E1809" w:rsidP="005E1809">
      <w:pPr>
        <w:pStyle w:val="a0"/>
        <w:ind w:firstLine="420"/>
        <w:rPr>
          <w:rFonts w:hint="eastAsia"/>
        </w:rPr>
      </w:pPr>
    </w:p>
    <w:p w14:paraId="40FFD6B2" w14:textId="2FFB788D" w:rsidR="00630872" w:rsidRDefault="00221B69" w:rsidP="00630872">
      <w:pPr>
        <w:pStyle w:val="1"/>
        <w:rPr>
          <w:rFonts w:hAnsi="宋体" w:cs="Arial" w:hint="eastAsia"/>
        </w:rPr>
      </w:pPr>
      <w:bookmarkStart w:id="8" w:name="_Toc358293886"/>
      <w:r>
        <w:rPr>
          <w:rFonts w:hAnsi="宋体" w:cs="Arial" w:hint="eastAsia"/>
        </w:rPr>
        <w:t>业务流程</w:t>
      </w:r>
      <w:bookmarkEnd w:id="8"/>
    </w:p>
    <w:p w14:paraId="26A1A4BD" w14:textId="77777777" w:rsidR="008D0CA1" w:rsidRPr="00221B69" w:rsidRDefault="008D0CA1" w:rsidP="00421E02">
      <w:pPr>
        <w:pStyle w:val="a0"/>
        <w:ind w:left="420" w:firstLineChars="0" w:firstLine="0"/>
        <w:rPr>
          <w:rFonts w:hint="eastAsia"/>
        </w:rPr>
      </w:pPr>
      <w:bookmarkStart w:id="9" w:name="_GoBack"/>
      <w:bookmarkEnd w:id="9"/>
    </w:p>
    <w:p w14:paraId="4DFE0173" w14:textId="36C86495" w:rsidR="005D7F41" w:rsidRDefault="00630872" w:rsidP="005D60FA">
      <w:pPr>
        <w:pStyle w:val="1"/>
        <w:rPr>
          <w:rFonts w:hint="eastAsia"/>
        </w:rPr>
      </w:pPr>
      <w:bookmarkStart w:id="10" w:name="_Toc358293887"/>
      <w:r>
        <w:rPr>
          <w:rFonts w:hint="eastAsia"/>
        </w:rPr>
        <w:t>功能概要</w:t>
      </w:r>
      <w:bookmarkEnd w:id="10"/>
    </w:p>
    <w:p w14:paraId="4E899477" w14:textId="09FC70C4" w:rsidR="005D60FA" w:rsidRPr="005D60FA" w:rsidRDefault="00232E33" w:rsidP="005D60FA">
      <w:pPr>
        <w:pStyle w:val="a0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72E132" wp14:editId="16754FA3">
            <wp:extent cx="5447533" cy="6842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63" cy="68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C17B" w14:textId="77777777" w:rsidR="00324097" w:rsidRPr="005D7F41" w:rsidRDefault="00324097" w:rsidP="00C00701">
      <w:pPr>
        <w:ind w:firstLineChars="0" w:firstLine="0"/>
        <w:rPr>
          <w:rFonts w:hint="eastAsia"/>
          <w:sz w:val="24"/>
        </w:rPr>
      </w:pPr>
    </w:p>
    <w:p w14:paraId="238C1D10" w14:textId="2408FDC3" w:rsidR="0025370B" w:rsidRDefault="005D60FA" w:rsidP="003314A3">
      <w:pPr>
        <w:pStyle w:val="1"/>
        <w:rPr>
          <w:rFonts w:hint="eastAsia"/>
        </w:rPr>
      </w:pPr>
      <w:bookmarkStart w:id="11" w:name="_Toc358293888"/>
      <w:r>
        <w:rPr>
          <w:rFonts w:hint="eastAsia"/>
        </w:rPr>
        <w:t>用户</w:t>
      </w:r>
      <w:bookmarkEnd w:id="11"/>
    </w:p>
    <w:p w14:paraId="48CDA4DA" w14:textId="77777777" w:rsidR="005D60FA" w:rsidRDefault="005D60FA" w:rsidP="005D60FA">
      <w:pPr>
        <w:pStyle w:val="a0"/>
        <w:ind w:firstLine="420"/>
        <w:rPr>
          <w:rFonts w:hint="eastAsia"/>
        </w:rPr>
      </w:pPr>
    </w:p>
    <w:p w14:paraId="32742336" w14:textId="77777777" w:rsidR="00CE6627" w:rsidRPr="005D60FA" w:rsidRDefault="00CE6627" w:rsidP="005D60FA">
      <w:pPr>
        <w:pStyle w:val="a0"/>
        <w:ind w:firstLine="420"/>
        <w:rPr>
          <w:rFonts w:hint="eastAsia"/>
        </w:rPr>
      </w:pPr>
    </w:p>
    <w:p w14:paraId="54B3E51C" w14:textId="07FBDDDC" w:rsidR="005D60FA" w:rsidRDefault="005D60FA" w:rsidP="005D60FA">
      <w:pPr>
        <w:pStyle w:val="1"/>
        <w:rPr>
          <w:rFonts w:hint="eastAsia"/>
        </w:rPr>
      </w:pPr>
      <w:bookmarkStart w:id="12" w:name="_Toc358293889"/>
      <w:r>
        <w:rPr>
          <w:rFonts w:hint="eastAsia"/>
        </w:rPr>
        <w:t>账户</w:t>
      </w:r>
      <w:bookmarkEnd w:id="12"/>
    </w:p>
    <w:p w14:paraId="143A09E7" w14:textId="77777777" w:rsidR="005D60FA" w:rsidRPr="005D60FA" w:rsidRDefault="005D60FA" w:rsidP="005D60FA">
      <w:pPr>
        <w:pStyle w:val="a0"/>
        <w:ind w:firstLine="420"/>
        <w:rPr>
          <w:rFonts w:hint="eastAsia"/>
        </w:rPr>
      </w:pPr>
    </w:p>
    <w:p w14:paraId="5ED5FE01" w14:textId="7DBFB853" w:rsidR="005D60FA" w:rsidRDefault="005D60FA" w:rsidP="005D60FA">
      <w:pPr>
        <w:pStyle w:val="1"/>
        <w:rPr>
          <w:rFonts w:hint="eastAsia"/>
        </w:rPr>
      </w:pPr>
      <w:bookmarkStart w:id="13" w:name="_Toc358293890"/>
      <w:r>
        <w:rPr>
          <w:rFonts w:hint="eastAsia"/>
        </w:rPr>
        <w:t>安全</w:t>
      </w:r>
      <w:bookmarkEnd w:id="13"/>
    </w:p>
    <w:p w14:paraId="037C9FBE" w14:textId="77777777" w:rsidR="004F07C7" w:rsidRPr="004F07C7" w:rsidRDefault="004F07C7" w:rsidP="004F07C7">
      <w:pPr>
        <w:pStyle w:val="a0"/>
        <w:ind w:firstLine="420"/>
        <w:rPr>
          <w:rFonts w:hint="eastAsia"/>
        </w:rPr>
      </w:pPr>
    </w:p>
    <w:p w14:paraId="35F344B0" w14:textId="592A5A0E" w:rsidR="00D1508B" w:rsidRDefault="005D60FA" w:rsidP="005D60FA">
      <w:pPr>
        <w:pStyle w:val="1"/>
        <w:rPr>
          <w:rFonts w:hint="eastAsia"/>
        </w:rPr>
      </w:pPr>
      <w:bookmarkStart w:id="14" w:name="_Toc358293891"/>
      <w:r>
        <w:rPr>
          <w:rFonts w:hint="eastAsia"/>
        </w:rPr>
        <w:t>接口</w:t>
      </w:r>
      <w:bookmarkEnd w:id="14"/>
    </w:p>
    <w:p w14:paraId="5F658774" w14:textId="403DF76A" w:rsidR="00D1092B" w:rsidRDefault="00826C26" w:rsidP="00D1092B">
      <w:pPr>
        <w:pStyle w:val="2"/>
        <w:ind w:left="210" w:right="210"/>
      </w:pPr>
      <w:bookmarkStart w:id="15" w:name="_Toc358293892"/>
      <w:r>
        <w:rPr>
          <w:rFonts w:hint="eastAsia"/>
        </w:rPr>
        <w:t>用户管理</w:t>
      </w:r>
      <w:bookmarkEnd w:id="15"/>
    </w:p>
    <w:p w14:paraId="550A64CD" w14:textId="53C1B40B" w:rsidR="00D1092B" w:rsidRDefault="00D1092B" w:rsidP="00D1092B">
      <w:pPr>
        <w:pStyle w:val="3"/>
        <w:tabs>
          <w:tab w:val="left" w:pos="709"/>
        </w:tabs>
        <w:ind w:leftChars="202" w:left="424"/>
        <w:rPr>
          <w:rFonts w:hint="eastAsia"/>
        </w:rPr>
      </w:pPr>
      <w:bookmarkStart w:id="16" w:name="_Toc358293893"/>
      <w:r>
        <w:rPr>
          <w:rFonts w:hint="eastAsia"/>
        </w:rPr>
        <w:t>注册</w:t>
      </w:r>
      <w:bookmarkEnd w:id="16"/>
    </w:p>
    <w:p w14:paraId="60DA70C5" w14:textId="77777777" w:rsidR="00D1092B" w:rsidRPr="00D1092B" w:rsidRDefault="00D1092B" w:rsidP="00D1092B">
      <w:pPr>
        <w:pStyle w:val="a0"/>
        <w:ind w:firstLine="420"/>
        <w:rPr>
          <w:rFonts w:hint="eastAsia"/>
        </w:rPr>
      </w:pPr>
    </w:p>
    <w:p w14:paraId="0F67FD08" w14:textId="4924EA6E" w:rsidR="00D1092B" w:rsidRPr="00D1092B" w:rsidRDefault="00D1092B" w:rsidP="00D1092B">
      <w:pPr>
        <w:pStyle w:val="3"/>
        <w:tabs>
          <w:tab w:val="left" w:pos="709"/>
        </w:tabs>
        <w:ind w:leftChars="202" w:left="424"/>
        <w:rPr>
          <w:rFonts w:hint="eastAsia"/>
        </w:rPr>
      </w:pPr>
      <w:bookmarkStart w:id="17" w:name="_Toc358293894"/>
      <w:r>
        <w:rPr>
          <w:rFonts w:hint="eastAsia"/>
        </w:rPr>
        <w:t>注销</w:t>
      </w:r>
      <w:bookmarkEnd w:id="17"/>
    </w:p>
    <w:p w14:paraId="5998EBD0" w14:textId="77777777" w:rsidR="00D1092B" w:rsidRPr="00D1092B" w:rsidRDefault="00D1092B" w:rsidP="00D1092B">
      <w:pPr>
        <w:pStyle w:val="a0"/>
        <w:ind w:firstLine="420"/>
        <w:rPr>
          <w:rFonts w:hint="eastAsia"/>
        </w:rPr>
      </w:pPr>
    </w:p>
    <w:p w14:paraId="5143AFED" w14:textId="2B040CF5" w:rsidR="00685BA1" w:rsidRDefault="00A84C20" w:rsidP="004D2315">
      <w:pPr>
        <w:pStyle w:val="2"/>
        <w:ind w:left="210" w:right="210"/>
      </w:pPr>
      <w:bookmarkStart w:id="18" w:name="_Toc358293895"/>
      <w:r>
        <w:rPr>
          <w:rFonts w:hint="eastAsia"/>
        </w:rPr>
        <w:t>通用</w:t>
      </w:r>
      <w:r w:rsidR="00266185">
        <w:rPr>
          <w:rFonts w:hint="eastAsia"/>
        </w:rPr>
        <w:t>网关</w:t>
      </w:r>
      <w:r w:rsidR="0072704E">
        <w:rPr>
          <w:rFonts w:hint="eastAsia"/>
        </w:rPr>
        <w:t>服务</w:t>
      </w:r>
      <w:bookmarkEnd w:id="18"/>
    </w:p>
    <w:p w14:paraId="2CC0EB05" w14:textId="77777777" w:rsidR="0072704E" w:rsidRDefault="0072704E" w:rsidP="0072704E">
      <w:pPr>
        <w:pStyle w:val="3"/>
        <w:tabs>
          <w:tab w:val="left" w:pos="709"/>
        </w:tabs>
        <w:ind w:leftChars="202" w:left="424"/>
      </w:pPr>
      <w:bookmarkStart w:id="19" w:name="_Toc358293896"/>
      <w:r>
        <w:rPr>
          <w:rFonts w:hint="eastAsia"/>
        </w:rPr>
        <w:t>订阅智能合约服务</w:t>
      </w:r>
      <w:bookmarkEnd w:id="19"/>
    </w:p>
    <w:p w14:paraId="67952F27" w14:textId="6AB5FE94" w:rsidR="0013368C" w:rsidRPr="000A42B2" w:rsidRDefault="009C5E3D" w:rsidP="000A42B2">
      <w:pPr>
        <w:pStyle w:val="a0"/>
        <w:ind w:firstLine="480"/>
        <w:rPr>
          <w:rFonts w:hint="eastAsia"/>
          <w:sz w:val="24"/>
          <w:szCs w:val="24"/>
        </w:rPr>
      </w:pPr>
      <w:r w:rsidRPr="000106A3">
        <w:rPr>
          <w:rFonts w:hint="eastAsia"/>
          <w:sz w:val="24"/>
          <w:szCs w:val="24"/>
        </w:rPr>
        <w:t>应用系统通过网关接入区块链平台，需首先进行服务注册，从而确定系统授权接入平台、需要平台提供何种服务等</w:t>
      </w:r>
    </w:p>
    <w:p w14:paraId="4370B045" w14:textId="77777777" w:rsidR="00AF6C76" w:rsidRDefault="00AF6C76" w:rsidP="00AF6C76">
      <w:pPr>
        <w:ind w:firstLine="420"/>
      </w:pPr>
      <w:proofErr w:type="gramStart"/>
      <w:r>
        <w:rPr>
          <w:rFonts w:hint="eastAsia"/>
        </w:rPr>
        <w:t>GET  URL</w:t>
      </w:r>
      <w:proofErr w:type="gramEnd"/>
      <w:r>
        <w:rPr>
          <w:rFonts w:hint="eastAsia"/>
        </w:rPr>
        <w:t xml:space="preserve"> :</w:t>
      </w:r>
    </w:p>
    <w:p w14:paraId="55272A58" w14:textId="77777777" w:rsidR="00AF6C76" w:rsidRDefault="008A6DF9" w:rsidP="008B40EC">
      <w:pPr>
        <w:ind w:firstLine="420"/>
        <w:rPr>
          <w:rFonts w:ascii="微软雅黑" w:hAnsi="微软雅黑" w:cs="Arial"/>
          <w:kern w:val="0"/>
          <w:szCs w:val="18"/>
        </w:rPr>
      </w:pPr>
      <w:hyperlink r:id="rId16" w:history="1">
        <w:r w:rsidR="00AF6C76" w:rsidRPr="00766B26">
          <w:rPr>
            <w:rStyle w:val="a6"/>
            <w:rFonts w:ascii="微软雅黑" w:hAnsi="微软雅黑" w:cs="Arial"/>
            <w:kern w:val="0"/>
            <w:szCs w:val="18"/>
          </w:rPr>
          <w:t>http://211.159.175.75/subscribe?ccId=d6b62177eb2241a550a07d538ca4787d49e47cd81b34170c605eff9fdb5b750b</w:t>
        </w:r>
      </w:hyperlink>
    </w:p>
    <w:p w14:paraId="5A9065A8" w14:textId="77777777" w:rsidR="008B40EC" w:rsidRPr="00AF6C76" w:rsidRDefault="008B40EC" w:rsidP="008B40EC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AF6C76" w14:paraId="7DA2F4E4" w14:textId="77777777" w:rsidTr="00AF6C76">
        <w:tc>
          <w:tcPr>
            <w:tcW w:w="1697" w:type="dxa"/>
            <w:shd w:val="clear" w:color="auto" w:fill="auto"/>
          </w:tcPr>
          <w:p w14:paraId="7098C940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06D99AE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77AD84BF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56CA79BD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30AD264C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F6C76" w14:paraId="41993972" w14:textId="77777777" w:rsidTr="00AF6C76">
        <w:tc>
          <w:tcPr>
            <w:tcW w:w="1697" w:type="dxa"/>
            <w:shd w:val="clear" w:color="auto" w:fill="auto"/>
          </w:tcPr>
          <w:p w14:paraId="6F99D360" w14:textId="77777777" w:rsidR="00AF6C76" w:rsidRDefault="00AF6C76" w:rsidP="00AF6C76">
            <w:pPr>
              <w:pStyle w:val="a0"/>
              <w:ind w:firstLineChars="0" w:firstLine="0"/>
            </w:pPr>
            <w:proofErr w:type="spellStart"/>
            <w:proofErr w:type="gramStart"/>
            <w:r>
              <w:t>ccid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7B4EF026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1E5FDFC3" w14:textId="77777777" w:rsidR="00AF6C76" w:rsidRDefault="00AF6C76" w:rsidP="00AF6C76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5F17FC5A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638F199" w14:textId="77777777" w:rsidR="00AF6C76" w:rsidRDefault="00AF6C76" w:rsidP="00AF6C76">
            <w:pPr>
              <w:pStyle w:val="a0"/>
              <w:ind w:firstLineChars="0" w:firstLine="0"/>
            </w:pPr>
          </w:p>
        </w:tc>
      </w:tr>
      <w:tr w:rsidR="00AF6C76" w14:paraId="7F51CF56" w14:textId="77777777" w:rsidTr="00AF6C76">
        <w:tc>
          <w:tcPr>
            <w:tcW w:w="1697" w:type="dxa"/>
            <w:shd w:val="clear" w:color="auto" w:fill="auto"/>
          </w:tcPr>
          <w:p w14:paraId="2E3DB377" w14:textId="77777777" w:rsidR="00AF6C76" w:rsidRDefault="008B40EC" w:rsidP="00AF6C76">
            <w:pPr>
              <w:pStyle w:val="a0"/>
              <w:ind w:firstLineChars="0" w:firstLine="0"/>
            </w:pPr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101AA909" w14:textId="77777777" w:rsidR="00AF6C76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09" w:type="dxa"/>
            <w:shd w:val="clear" w:color="auto" w:fill="auto"/>
          </w:tcPr>
          <w:p w14:paraId="69D378B6" w14:textId="77777777" w:rsidR="00AF6C76" w:rsidRDefault="00AF6C76" w:rsidP="00AF6C76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70CAD207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FE856AC" w14:textId="77777777" w:rsidR="00AF6C76" w:rsidRDefault="00AF6C76" w:rsidP="00AF6C76">
            <w:pPr>
              <w:pStyle w:val="a0"/>
              <w:ind w:firstLineChars="0" w:firstLine="0"/>
            </w:pPr>
          </w:p>
        </w:tc>
      </w:tr>
      <w:tr w:rsidR="008B40EC" w14:paraId="48D9AC59" w14:textId="77777777" w:rsidTr="00AF6C76">
        <w:tc>
          <w:tcPr>
            <w:tcW w:w="1697" w:type="dxa"/>
            <w:shd w:val="clear" w:color="auto" w:fill="auto"/>
          </w:tcPr>
          <w:p w14:paraId="008C01B2" w14:textId="77777777" w:rsidR="008B40EC" w:rsidRDefault="008B40EC" w:rsidP="00AF6C76">
            <w:pPr>
              <w:pStyle w:val="a0"/>
              <w:ind w:firstLineChars="0" w:firstLine="0"/>
            </w:pPr>
            <w:proofErr w:type="spellStart"/>
            <w:proofErr w:type="gramStart"/>
            <w:r>
              <w:t>passwd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1629A910" w14:textId="77777777" w:rsidR="008B40EC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09" w:type="dxa"/>
            <w:shd w:val="clear" w:color="auto" w:fill="auto"/>
          </w:tcPr>
          <w:p w14:paraId="57478269" w14:textId="77777777" w:rsidR="008B40EC" w:rsidRDefault="008B40EC" w:rsidP="00AF6C76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6D62D2F1" w14:textId="77777777" w:rsidR="008B40EC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3435327" w14:textId="77777777" w:rsidR="008B40EC" w:rsidRPr="00D23DFA" w:rsidRDefault="008B40EC" w:rsidP="00AF6C76">
            <w:pPr>
              <w:pStyle w:val="a0"/>
              <w:ind w:firstLineChars="0" w:firstLine="0"/>
            </w:pPr>
          </w:p>
        </w:tc>
      </w:tr>
    </w:tbl>
    <w:p w14:paraId="61B5C07A" w14:textId="77777777" w:rsidR="008B40EC" w:rsidRPr="00AF6C76" w:rsidRDefault="008B40EC" w:rsidP="008B40EC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8B40EC" w14:paraId="72EA3EAD" w14:textId="77777777" w:rsidTr="006574B8">
        <w:tc>
          <w:tcPr>
            <w:tcW w:w="1697" w:type="dxa"/>
            <w:shd w:val="clear" w:color="auto" w:fill="auto"/>
          </w:tcPr>
          <w:p w14:paraId="14A5F99D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E65C816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1B9DBD7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3233BDDE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0607C3AC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B40EC" w14:paraId="1BC55952" w14:textId="77777777" w:rsidTr="006574B8">
        <w:tc>
          <w:tcPr>
            <w:tcW w:w="1697" w:type="dxa"/>
            <w:shd w:val="clear" w:color="auto" w:fill="auto"/>
          </w:tcPr>
          <w:p w14:paraId="1F735E99" w14:textId="77777777" w:rsidR="008B40EC" w:rsidRDefault="008B40EC" w:rsidP="006574B8">
            <w:pPr>
              <w:pStyle w:val="a0"/>
              <w:ind w:firstLineChars="0" w:firstLine="0"/>
            </w:pPr>
            <w:proofErr w:type="spellStart"/>
            <w:proofErr w:type="gramStart"/>
            <w:r>
              <w:t>mes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2800CEDA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订阅结果</w:t>
            </w:r>
          </w:p>
        </w:tc>
        <w:tc>
          <w:tcPr>
            <w:tcW w:w="1609" w:type="dxa"/>
            <w:shd w:val="clear" w:color="auto" w:fill="auto"/>
          </w:tcPr>
          <w:p w14:paraId="420C4EAC" w14:textId="77777777" w:rsidR="008B40EC" w:rsidRDefault="008B40EC" w:rsidP="006574B8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6D32EF47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56126BFB" w14:textId="19E53C2A" w:rsidR="008B40EC" w:rsidRDefault="0079747F" w:rsidP="006574B8">
            <w:pPr>
              <w:pStyle w:val="a0"/>
              <w:ind w:firstLineChars="0" w:firstLine="0"/>
            </w:pPr>
            <w:proofErr w:type="gramStart"/>
            <w:r w:rsidRPr="0079747F">
              <w:t>subscribe</w:t>
            </w:r>
            <w:proofErr w:type="gramEnd"/>
            <w:r w:rsidRPr="0079747F">
              <w:t xml:space="preserve"> successfully, wait notify....</w:t>
            </w:r>
          </w:p>
        </w:tc>
      </w:tr>
    </w:tbl>
    <w:p w14:paraId="7D007028" w14:textId="77777777" w:rsidR="009E08A4" w:rsidRPr="009E08A4" w:rsidRDefault="009E08A4" w:rsidP="008B40EC">
      <w:pPr>
        <w:pStyle w:val="a0"/>
        <w:ind w:firstLineChars="0" w:firstLine="0"/>
      </w:pPr>
    </w:p>
    <w:p w14:paraId="14DBB8C7" w14:textId="242F0890" w:rsidR="0043091B" w:rsidRDefault="0043091B" w:rsidP="0043091B">
      <w:pPr>
        <w:pStyle w:val="3"/>
        <w:tabs>
          <w:tab w:val="left" w:pos="709"/>
        </w:tabs>
        <w:ind w:leftChars="202" w:left="424"/>
      </w:pPr>
      <w:bookmarkStart w:id="20" w:name="_Toc358293897"/>
      <w:r>
        <w:rPr>
          <w:rFonts w:hint="eastAsia"/>
        </w:rPr>
        <w:t>智能合约</w:t>
      </w:r>
      <w:r w:rsidR="00FD5E1B">
        <w:rPr>
          <w:rFonts w:hint="eastAsia"/>
        </w:rPr>
        <w:t>数据同步</w:t>
      </w:r>
      <w:r>
        <w:rPr>
          <w:rFonts w:hint="eastAsia"/>
        </w:rPr>
        <w:t>服务</w:t>
      </w:r>
      <w:bookmarkEnd w:id="20"/>
    </w:p>
    <w:p w14:paraId="4C4C62B7" w14:textId="3DA11891" w:rsidR="006574B8" w:rsidRPr="000106A3" w:rsidRDefault="006574B8" w:rsidP="000106A3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应用系统通过网关接入区块链平台，需首先进行服务注册，从而确定系统授权接入平台、需要平台提供何种服务等</w:t>
      </w:r>
    </w:p>
    <w:p w14:paraId="2973D7B4" w14:textId="77777777" w:rsidR="006574B8" w:rsidRDefault="006574B8" w:rsidP="006574B8">
      <w:pPr>
        <w:ind w:firstLine="420"/>
      </w:pPr>
    </w:p>
    <w:p w14:paraId="5C26EA55" w14:textId="77777777" w:rsidR="006574B8" w:rsidRDefault="006574B8" w:rsidP="006574B8">
      <w:pPr>
        <w:ind w:firstLine="420"/>
      </w:pPr>
      <w:proofErr w:type="gramStart"/>
      <w:r>
        <w:rPr>
          <w:rFonts w:hint="eastAsia"/>
        </w:rPr>
        <w:t>GET  URL</w:t>
      </w:r>
      <w:proofErr w:type="gramEnd"/>
      <w:r>
        <w:rPr>
          <w:rFonts w:hint="eastAsia"/>
        </w:rPr>
        <w:t xml:space="preserve"> :</w:t>
      </w:r>
    </w:p>
    <w:p w14:paraId="5BF8A5D4" w14:textId="77777777" w:rsidR="005B45F4" w:rsidRPr="005B45F4" w:rsidRDefault="005B45F4" w:rsidP="005B45F4">
      <w:pPr>
        <w:ind w:firstLine="420"/>
        <w:rPr>
          <w:rFonts w:ascii="微软雅黑" w:hAnsi="微软雅黑" w:cs="Arial"/>
          <w:kern w:val="0"/>
          <w:szCs w:val="18"/>
        </w:rPr>
      </w:pPr>
      <w:r w:rsidRPr="005B45F4">
        <w:rPr>
          <w:rFonts w:ascii="微软雅黑" w:hAnsi="微软雅黑" w:cs="Arial"/>
          <w:kern w:val="0"/>
          <w:szCs w:val="18"/>
        </w:rPr>
        <w:t>http://211.159.175.75/syndata</w:t>
      </w:r>
      <w:proofErr w:type="gramStart"/>
      <w:r w:rsidRPr="005B45F4">
        <w:rPr>
          <w:rFonts w:ascii="微软雅黑" w:hAnsi="微软雅黑" w:cs="Arial"/>
          <w:kern w:val="0"/>
          <w:szCs w:val="18"/>
        </w:rPr>
        <w:t>?ccId</w:t>
      </w:r>
      <w:proofErr w:type="gramEnd"/>
      <w:r w:rsidRPr="005B45F4">
        <w:rPr>
          <w:rFonts w:ascii="微软雅黑" w:hAnsi="微软雅黑" w:cs="Arial"/>
          <w:kern w:val="0"/>
          <w:szCs w:val="18"/>
        </w:rPr>
        <w:t>=d6b62177eb2241a550a07d538ca4787d49e47cd81b34170c605eff9fdb5b750b&amp;txId=1231&amp;func=state&amp;argsJson={%22acc%22:%226225%22,%22amt%22:%22100%22}</w:t>
      </w:r>
    </w:p>
    <w:p w14:paraId="6CFEA5E2" w14:textId="77777777" w:rsidR="006574B8" w:rsidRPr="006574B8" w:rsidRDefault="006574B8" w:rsidP="006574B8">
      <w:pPr>
        <w:ind w:firstLine="420"/>
      </w:pPr>
      <w:r w:rsidRPr="006574B8">
        <w:rPr>
          <w:rFonts w:hint="eastAsia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6574B8" w14:paraId="596B3A8B" w14:textId="77777777" w:rsidTr="006574B8">
        <w:tc>
          <w:tcPr>
            <w:tcW w:w="1697" w:type="dxa"/>
            <w:shd w:val="clear" w:color="auto" w:fill="auto"/>
          </w:tcPr>
          <w:p w14:paraId="002EB03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1A2ACAAE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76AE3E7D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15A04259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401DFC77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574B8" w14:paraId="7084285A" w14:textId="77777777" w:rsidTr="006574B8">
        <w:tc>
          <w:tcPr>
            <w:tcW w:w="1697" w:type="dxa"/>
            <w:shd w:val="clear" w:color="auto" w:fill="auto"/>
          </w:tcPr>
          <w:p w14:paraId="01B1D41F" w14:textId="77777777" w:rsidR="006574B8" w:rsidRDefault="006574B8" w:rsidP="006574B8">
            <w:pPr>
              <w:pStyle w:val="a0"/>
              <w:ind w:firstLineChars="0" w:firstLine="0"/>
            </w:pPr>
            <w:proofErr w:type="spellStart"/>
            <w:proofErr w:type="gramStart"/>
            <w:r>
              <w:t>ccid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1E2352C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4C2B4189" w14:textId="77777777" w:rsidR="006574B8" w:rsidRDefault="006574B8" w:rsidP="006574B8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327DF9D0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5E5809F" w14:textId="77777777" w:rsidR="006574B8" w:rsidRDefault="006574B8" w:rsidP="006574B8">
            <w:pPr>
              <w:pStyle w:val="a0"/>
              <w:ind w:firstLineChars="0" w:firstLine="0"/>
            </w:pPr>
          </w:p>
        </w:tc>
      </w:tr>
      <w:tr w:rsidR="00B84E0D" w14:paraId="4F1E1179" w14:textId="77777777" w:rsidTr="006574B8">
        <w:tc>
          <w:tcPr>
            <w:tcW w:w="1697" w:type="dxa"/>
            <w:shd w:val="clear" w:color="auto" w:fill="auto"/>
          </w:tcPr>
          <w:p w14:paraId="190D07AC" w14:textId="77777777" w:rsidR="00B84E0D" w:rsidRDefault="00B84E0D" w:rsidP="00561651">
            <w:pPr>
              <w:pStyle w:val="a0"/>
              <w:ind w:firstLineChars="0" w:firstLine="0"/>
            </w:pPr>
            <w:proofErr w:type="spellStart"/>
            <w:proofErr w:type="gramStart"/>
            <w:r w:rsidRPr="005B45F4">
              <w:t>func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23EC1872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3372816A" w14:textId="77777777" w:rsidR="00B84E0D" w:rsidRDefault="00B84E0D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4ADB9B98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65ECF91F" w14:textId="77777777" w:rsidR="00B84E0D" w:rsidRPr="00D23DFA" w:rsidRDefault="00B84E0D" w:rsidP="00561651">
            <w:pPr>
              <w:pStyle w:val="a0"/>
              <w:ind w:firstLineChars="0" w:firstLine="0"/>
            </w:pPr>
            <w:proofErr w:type="gramStart"/>
            <w:r w:rsidRPr="005B45F4">
              <w:t>state</w:t>
            </w:r>
            <w:proofErr w:type="gramEnd"/>
          </w:p>
        </w:tc>
      </w:tr>
      <w:tr w:rsidR="00B84E0D" w14:paraId="3D5D3B7B" w14:textId="77777777" w:rsidTr="006574B8">
        <w:tc>
          <w:tcPr>
            <w:tcW w:w="1697" w:type="dxa"/>
            <w:shd w:val="clear" w:color="auto" w:fill="auto"/>
          </w:tcPr>
          <w:p w14:paraId="4F91286C" w14:textId="77777777" w:rsidR="00B84E0D" w:rsidRDefault="00B84E0D" w:rsidP="00561651">
            <w:pPr>
              <w:pStyle w:val="a0"/>
              <w:ind w:firstLineChars="0" w:firstLine="0"/>
            </w:pPr>
            <w:proofErr w:type="spellStart"/>
            <w:proofErr w:type="gramStart"/>
            <w:r w:rsidRPr="005B45F4">
              <w:t>txId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0EC88C6E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3EC01F98" w14:textId="77777777" w:rsidR="00B84E0D" w:rsidRDefault="00B84E0D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6B88D691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B9C7C65" w14:textId="77777777" w:rsidR="00B84E0D" w:rsidRDefault="00B84E0D" w:rsidP="00561651">
            <w:pPr>
              <w:pStyle w:val="a0"/>
              <w:ind w:firstLineChars="0" w:firstLine="0"/>
            </w:pPr>
          </w:p>
        </w:tc>
      </w:tr>
      <w:tr w:rsidR="00B84E0D" w14:paraId="47040977" w14:textId="77777777" w:rsidTr="006574B8">
        <w:tc>
          <w:tcPr>
            <w:tcW w:w="1697" w:type="dxa"/>
            <w:shd w:val="clear" w:color="auto" w:fill="auto"/>
          </w:tcPr>
          <w:p w14:paraId="3CBFC336" w14:textId="77777777" w:rsidR="00B84E0D" w:rsidRPr="005B45F4" w:rsidRDefault="00B84E0D" w:rsidP="006574B8">
            <w:pPr>
              <w:pStyle w:val="a0"/>
              <w:ind w:firstLineChars="0" w:firstLine="0"/>
            </w:pPr>
            <w:proofErr w:type="spellStart"/>
            <w:proofErr w:type="gramStart"/>
            <w:r w:rsidRPr="005B45F4">
              <w:t>argsJson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23B0CD2E" w14:textId="77777777" w:rsidR="00B84E0D" w:rsidRDefault="00B84E0D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</w:t>
            </w:r>
          </w:p>
        </w:tc>
        <w:tc>
          <w:tcPr>
            <w:tcW w:w="1609" w:type="dxa"/>
            <w:shd w:val="clear" w:color="auto" w:fill="auto"/>
          </w:tcPr>
          <w:p w14:paraId="50BC1A07" w14:textId="77777777" w:rsidR="00B84E0D" w:rsidRDefault="00B84E0D" w:rsidP="006574B8">
            <w:pPr>
              <w:pStyle w:val="a0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5B3F60D9" w14:textId="77777777" w:rsidR="00B84E0D" w:rsidRDefault="00B84E0D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E90BEF7" w14:textId="77777777" w:rsidR="00B84E0D" w:rsidRDefault="00FE4AFE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日志数据序列化</w:t>
            </w:r>
          </w:p>
          <w:p w14:paraId="29734AA9" w14:textId="6C30A0CD" w:rsidR="00FE4AFE" w:rsidRPr="005B45F4" w:rsidRDefault="00FE4AFE" w:rsidP="006574B8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</w:tbl>
    <w:p w14:paraId="00EBEC6E" w14:textId="77777777" w:rsidR="006574B8" w:rsidRPr="00AF6C76" w:rsidRDefault="006574B8" w:rsidP="006574B8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6574B8" w14:paraId="13767DAE" w14:textId="77777777" w:rsidTr="006574B8">
        <w:tc>
          <w:tcPr>
            <w:tcW w:w="1697" w:type="dxa"/>
            <w:shd w:val="clear" w:color="auto" w:fill="auto"/>
          </w:tcPr>
          <w:p w14:paraId="75D9F56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45A84829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3E526E2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69118BB5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61299643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574B8" w14:paraId="5ECD8E6D" w14:textId="77777777" w:rsidTr="006574B8">
        <w:tc>
          <w:tcPr>
            <w:tcW w:w="1697" w:type="dxa"/>
            <w:shd w:val="clear" w:color="auto" w:fill="auto"/>
          </w:tcPr>
          <w:p w14:paraId="43C040EC" w14:textId="77777777" w:rsidR="006574B8" w:rsidRDefault="006574B8" w:rsidP="006574B8">
            <w:pPr>
              <w:pStyle w:val="a0"/>
              <w:ind w:firstLineChars="0" w:firstLine="0"/>
            </w:pPr>
            <w:proofErr w:type="spellStart"/>
            <w:proofErr w:type="gramStart"/>
            <w:r>
              <w:t>mes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418766DD" w14:textId="31DE4973" w:rsidR="006574B8" w:rsidRDefault="00D577AF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记录结果</w:t>
            </w:r>
          </w:p>
        </w:tc>
        <w:tc>
          <w:tcPr>
            <w:tcW w:w="1609" w:type="dxa"/>
            <w:shd w:val="clear" w:color="auto" w:fill="auto"/>
          </w:tcPr>
          <w:p w14:paraId="028210EB" w14:textId="77777777" w:rsidR="006574B8" w:rsidRDefault="006574B8" w:rsidP="006574B8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52CFB8AC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D05D7C1" w14:textId="3A572207" w:rsidR="00D577AF" w:rsidRDefault="00D577AF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异步接口</w:t>
            </w:r>
          </w:p>
          <w:p w14:paraId="05EC8C43" w14:textId="37B48EA1" w:rsidR="006574B8" w:rsidRDefault="00D577AF" w:rsidP="006574B8">
            <w:pPr>
              <w:pStyle w:val="a0"/>
              <w:ind w:firstLineChars="0" w:firstLine="0"/>
            </w:pPr>
            <w:proofErr w:type="spellStart"/>
            <w:proofErr w:type="gramStart"/>
            <w:r w:rsidRPr="00D577AF">
              <w:t>syndata</w:t>
            </w:r>
            <w:proofErr w:type="spellEnd"/>
            <w:proofErr w:type="gramEnd"/>
            <w:r w:rsidRPr="00D577AF">
              <w:t xml:space="preserve"> successfully, wait notify....</w:t>
            </w:r>
          </w:p>
        </w:tc>
      </w:tr>
    </w:tbl>
    <w:p w14:paraId="0EDDCC42" w14:textId="77777777" w:rsidR="009E08A4" w:rsidRPr="009E08A4" w:rsidRDefault="009E08A4" w:rsidP="009E08A4">
      <w:pPr>
        <w:pStyle w:val="a0"/>
        <w:ind w:firstLine="420"/>
      </w:pPr>
    </w:p>
    <w:p w14:paraId="6DF1BF97" w14:textId="196281D2" w:rsidR="0043091B" w:rsidRDefault="008E63C2" w:rsidP="0043091B">
      <w:pPr>
        <w:pStyle w:val="3"/>
        <w:tabs>
          <w:tab w:val="left" w:pos="709"/>
        </w:tabs>
        <w:ind w:leftChars="202" w:left="424"/>
      </w:pPr>
      <w:bookmarkStart w:id="21" w:name="_Toc358293898"/>
      <w:r>
        <w:rPr>
          <w:rFonts w:hint="eastAsia"/>
        </w:rPr>
        <w:t>智能合约通知服务</w:t>
      </w:r>
      <w:bookmarkEnd w:id="21"/>
    </w:p>
    <w:p w14:paraId="17EDC771" w14:textId="0963D693" w:rsidR="004823E5" w:rsidRPr="000106A3" w:rsidRDefault="00CF3E3E" w:rsidP="000106A3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智能合约满足合约约定条件后主动唤起网关，调用外围系统上指定服务</w:t>
      </w:r>
    </w:p>
    <w:p w14:paraId="7BB62AE3" w14:textId="68A6EFA4" w:rsidR="00C466B1" w:rsidRDefault="00BD1F23" w:rsidP="004823E5">
      <w:pPr>
        <w:pStyle w:val="a0"/>
        <w:ind w:firstLine="420"/>
      </w:pPr>
      <w:r>
        <w:rPr>
          <w:rFonts w:hint="eastAsia"/>
        </w:rPr>
        <w:t>智能合约内部发起：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CF3E3E" w14:paraId="489CC574" w14:textId="77777777" w:rsidTr="00561651">
        <w:tc>
          <w:tcPr>
            <w:tcW w:w="1697" w:type="dxa"/>
            <w:shd w:val="clear" w:color="auto" w:fill="auto"/>
          </w:tcPr>
          <w:p w14:paraId="24F71AFD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6D32F75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5ED06349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7B7DC1CE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280F752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F3E3E" w14:paraId="4C6F2986" w14:textId="77777777" w:rsidTr="00561651">
        <w:tc>
          <w:tcPr>
            <w:tcW w:w="1697" w:type="dxa"/>
            <w:shd w:val="clear" w:color="auto" w:fill="auto"/>
          </w:tcPr>
          <w:p w14:paraId="414FC39D" w14:textId="46AF95C0" w:rsidR="00CF3E3E" w:rsidRDefault="00CF3E3E" w:rsidP="00561651">
            <w:pPr>
              <w:pStyle w:val="a0"/>
              <w:ind w:firstLineChars="0" w:firstLine="0"/>
            </w:pPr>
            <w:proofErr w:type="gramStart"/>
            <w:r>
              <w:t>event</w:t>
            </w:r>
            <w:proofErr w:type="gramEnd"/>
          </w:p>
        </w:tc>
        <w:tc>
          <w:tcPr>
            <w:tcW w:w="1514" w:type="dxa"/>
            <w:shd w:val="clear" w:color="auto" w:fill="auto"/>
          </w:tcPr>
          <w:p w14:paraId="2C103B06" w14:textId="499DA073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事件名称</w:t>
            </w:r>
          </w:p>
        </w:tc>
        <w:tc>
          <w:tcPr>
            <w:tcW w:w="1609" w:type="dxa"/>
            <w:shd w:val="clear" w:color="auto" w:fill="auto"/>
          </w:tcPr>
          <w:p w14:paraId="05B5189E" w14:textId="77777777" w:rsidR="00CF3E3E" w:rsidRDefault="00CF3E3E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0F7E2B29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2706213" w14:textId="1F034C00" w:rsidR="00CF3E3E" w:rsidRDefault="0043568A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区分不同触发事件条件</w:t>
            </w:r>
          </w:p>
        </w:tc>
      </w:tr>
      <w:tr w:rsidR="00CF3E3E" w14:paraId="507A990C" w14:textId="77777777" w:rsidTr="00561651">
        <w:tc>
          <w:tcPr>
            <w:tcW w:w="1697" w:type="dxa"/>
            <w:shd w:val="clear" w:color="auto" w:fill="auto"/>
          </w:tcPr>
          <w:p w14:paraId="417DB7E7" w14:textId="0A4E4518" w:rsidR="00CF3E3E" w:rsidRDefault="00CF3E3E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0F04EE7D" w14:textId="1884448F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服务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09" w:type="dxa"/>
            <w:shd w:val="clear" w:color="auto" w:fill="auto"/>
          </w:tcPr>
          <w:p w14:paraId="4B3DF585" w14:textId="2D19DE5F" w:rsidR="00CF3E3E" w:rsidRDefault="00CF3E3E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2300CD6E" w14:textId="54749D08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0D5ADD4" w14:textId="77777777" w:rsidR="00CF3E3E" w:rsidRDefault="00CF3E3E" w:rsidP="00561651">
            <w:pPr>
              <w:pStyle w:val="a0"/>
              <w:ind w:firstLineChars="0" w:firstLine="0"/>
            </w:pPr>
          </w:p>
        </w:tc>
      </w:tr>
      <w:tr w:rsidR="00CF3E3E" w14:paraId="49FCAB1D" w14:textId="77777777" w:rsidTr="00561651">
        <w:tc>
          <w:tcPr>
            <w:tcW w:w="1697" w:type="dxa"/>
            <w:shd w:val="clear" w:color="auto" w:fill="auto"/>
          </w:tcPr>
          <w:p w14:paraId="5F22CC78" w14:textId="32F6D8E6" w:rsidR="00CF3E3E" w:rsidRDefault="00CF3E3E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data</w:t>
            </w:r>
            <w:proofErr w:type="gramEnd"/>
          </w:p>
        </w:tc>
        <w:tc>
          <w:tcPr>
            <w:tcW w:w="1514" w:type="dxa"/>
            <w:shd w:val="clear" w:color="auto" w:fill="auto"/>
          </w:tcPr>
          <w:p w14:paraId="550B0D01" w14:textId="51F2CF46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服务数据</w:t>
            </w:r>
          </w:p>
        </w:tc>
        <w:tc>
          <w:tcPr>
            <w:tcW w:w="1609" w:type="dxa"/>
            <w:shd w:val="clear" w:color="auto" w:fill="auto"/>
          </w:tcPr>
          <w:p w14:paraId="23FED168" w14:textId="7FCC6DA2" w:rsidR="00CF3E3E" w:rsidRDefault="00CF3E3E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01B447CB" w14:textId="6096EEBD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C32F562" w14:textId="77777777" w:rsidR="00CF3E3E" w:rsidRDefault="00CF3E3E" w:rsidP="00561651">
            <w:pPr>
              <w:pStyle w:val="a0"/>
              <w:ind w:firstLineChars="0" w:firstLine="0"/>
            </w:pPr>
          </w:p>
        </w:tc>
      </w:tr>
    </w:tbl>
    <w:p w14:paraId="58A1BB4F" w14:textId="77777777" w:rsidR="00E25C79" w:rsidRDefault="00E25C79" w:rsidP="00F16384">
      <w:pPr>
        <w:pStyle w:val="3"/>
        <w:numPr>
          <w:ilvl w:val="0"/>
          <w:numId w:val="0"/>
        </w:numPr>
        <w:tabs>
          <w:tab w:val="left" w:pos="709"/>
        </w:tabs>
      </w:pPr>
    </w:p>
    <w:p w14:paraId="27758E49" w14:textId="33C79C25" w:rsidR="004823E5" w:rsidRDefault="004823E5" w:rsidP="00A93331">
      <w:pPr>
        <w:pStyle w:val="3"/>
        <w:tabs>
          <w:tab w:val="left" w:pos="709"/>
        </w:tabs>
        <w:ind w:leftChars="202" w:left="424"/>
      </w:pPr>
      <w:bookmarkStart w:id="22" w:name="_Toc358293899"/>
      <w:r>
        <w:rPr>
          <w:rFonts w:hint="eastAsia"/>
        </w:rPr>
        <w:t>智能合约状态服务</w:t>
      </w:r>
      <w:bookmarkEnd w:id="22"/>
    </w:p>
    <w:p w14:paraId="0D09EEC4" w14:textId="18A8ADBE" w:rsidR="00082092" w:rsidRPr="00F16384" w:rsidRDefault="00C00EB5" w:rsidP="00F16384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同步外围系统与区块链分布式账本数据状态，支持数据检查与数据状态检查</w:t>
      </w:r>
    </w:p>
    <w:p w14:paraId="5C330680" w14:textId="77777777" w:rsidR="00082092" w:rsidRDefault="00082092" w:rsidP="00082092">
      <w:pPr>
        <w:ind w:firstLine="420"/>
      </w:pPr>
      <w:proofErr w:type="gramStart"/>
      <w:r>
        <w:rPr>
          <w:rFonts w:hint="eastAsia"/>
        </w:rPr>
        <w:t>GET  URL</w:t>
      </w:r>
      <w:proofErr w:type="gramEnd"/>
      <w:r>
        <w:rPr>
          <w:rFonts w:hint="eastAsia"/>
        </w:rPr>
        <w:t xml:space="preserve"> :</w:t>
      </w:r>
    </w:p>
    <w:p w14:paraId="3B49C3EE" w14:textId="535F5D0B" w:rsidR="007D3BAF" w:rsidRPr="007D3BAF" w:rsidRDefault="008A6DF9" w:rsidP="00082092">
      <w:pPr>
        <w:ind w:firstLine="420"/>
        <w:rPr>
          <w:rFonts w:ascii="微软雅黑" w:hAnsi="微软雅黑" w:cs="Arial"/>
          <w:kern w:val="0"/>
          <w:szCs w:val="18"/>
        </w:rPr>
      </w:pPr>
      <w:hyperlink r:id="rId17" w:history="1">
        <w:r w:rsidR="007D3BAF" w:rsidRPr="007D3BAF">
          <w:rPr>
            <w:rFonts w:ascii="微软雅黑" w:hAnsi="微软雅黑" w:cs="Arial"/>
            <w:kern w:val="0"/>
            <w:szCs w:val="18"/>
          </w:rPr>
          <w:t>http://211.159.175.75/checkdata?ccId=d6b62177eb2241a550a07d538ca4787d49e47cd81b34170c605eff9fdb5b750b&amp;txId=123&amp;func=state</w:t>
        </w:r>
      </w:hyperlink>
    </w:p>
    <w:p w14:paraId="4241E411" w14:textId="17EE5B4D" w:rsidR="00082092" w:rsidRPr="006574B8" w:rsidRDefault="00082092" w:rsidP="00082092">
      <w:pPr>
        <w:ind w:firstLine="420"/>
      </w:pPr>
      <w:r w:rsidRPr="006574B8">
        <w:rPr>
          <w:rFonts w:hint="eastAsia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082092" w14:paraId="4947BB3A" w14:textId="77777777" w:rsidTr="00561651">
        <w:tc>
          <w:tcPr>
            <w:tcW w:w="1697" w:type="dxa"/>
            <w:shd w:val="clear" w:color="auto" w:fill="auto"/>
          </w:tcPr>
          <w:p w14:paraId="74D7484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01FBA48F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2DE4A53E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37A40435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A423714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2092" w14:paraId="474A7B9A" w14:textId="77777777" w:rsidTr="00561651">
        <w:tc>
          <w:tcPr>
            <w:tcW w:w="1697" w:type="dxa"/>
            <w:shd w:val="clear" w:color="auto" w:fill="auto"/>
          </w:tcPr>
          <w:p w14:paraId="5FE68C6A" w14:textId="77777777" w:rsidR="00082092" w:rsidRDefault="00082092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t>ccid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2AA5B16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319274CF" w14:textId="77777777" w:rsidR="00082092" w:rsidRDefault="00082092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5A98073C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55A6111" w14:textId="77777777" w:rsidR="00082092" w:rsidRDefault="00082092" w:rsidP="00561651">
            <w:pPr>
              <w:pStyle w:val="a0"/>
              <w:ind w:firstLineChars="0" w:firstLine="0"/>
            </w:pPr>
          </w:p>
        </w:tc>
      </w:tr>
      <w:tr w:rsidR="00082092" w14:paraId="43016264" w14:textId="77777777" w:rsidTr="00561651">
        <w:tc>
          <w:tcPr>
            <w:tcW w:w="1697" w:type="dxa"/>
            <w:shd w:val="clear" w:color="auto" w:fill="auto"/>
          </w:tcPr>
          <w:p w14:paraId="0F74A627" w14:textId="0E77C49C" w:rsidR="00082092" w:rsidRDefault="00C92838" w:rsidP="00561651">
            <w:pPr>
              <w:pStyle w:val="a0"/>
              <w:ind w:firstLineChars="0" w:firstLine="0"/>
            </w:pPr>
            <w:proofErr w:type="spellStart"/>
            <w:proofErr w:type="gramStart"/>
            <w:r w:rsidRPr="00C92838">
              <w:t>txId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0916EC88" w14:textId="6F4838BE" w:rsidR="00082092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4F7CC006" w14:textId="77777777" w:rsidR="00082092" w:rsidRDefault="00082092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7FDF7CDE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BC656EC" w14:textId="0E077052" w:rsidR="00082092" w:rsidRPr="00D23DFA" w:rsidRDefault="00082092" w:rsidP="00561651">
            <w:pPr>
              <w:pStyle w:val="a0"/>
              <w:ind w:firstLineChars="0" w:firstLine="0"/>
            </w:pPr>
          </w:p>
        </w:tc>
      </w:tr>
      <w:tr w:rsidR="00082092" w14:paraId="0B1DCC10" w14:textId="77777777" w:rsidTr="00561651">
        <w:tc>
          <w:tcPr>
            <w:tcW w:w="1697" w:type="dxa"/>
            <w:shd w:val="clear" w:color="auto" w:fill="auto"/>
          </w:tcPr>
          <w:p w14:paraId="27287B2F" w14:textId="26243F18" w:rsidR="00082092" w:rsidRDefault="00C92838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t>func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570A8048" w14:textId="310AE98D" w:rsidR="00082092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48E82B90" w14:textId="77777777" w:rsidR="00082092" w:rsidRDefault="00082092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0DDC124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B53C014" w14:textId="093B86D6" w:rsidR="00611004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 w:rsidRPr="00C92838">
              <w:t>tate</w:t>
            </w:r>
            <w:r w:rsidR="00611004">
              <w:rPr>
                <w:rFonts w:hint="eastAsia"/>
              </w:rPr>
              <w:t>：查询状态</w:t>
            </w:r>
          </w:p>
          <w:p w14:paraId="4EB4DA0C" w14:textId="059138D8" w:rsidR="00082092" w:rsidRDefault="00C92838" w:rsidP="00561651">
            <w:pPr>
              <w:pStyle w:val="a0"/>
              <w:ind w:firstLineChars="0" w:firstLine="0"/>
            </w:pPr>
            <w:r w:rsidRPr="00C92838">
              <w:t>payload</w:t>
            </w:r>
            <w:r w:rsidR="00611004">
              <w:rPr>
                <w:rFonts w:hint="eastAsia"/>
              </w:rPr>
              <w:t>：查询数据</w:t>
            </w:r>
          </w:p>
        </w:tc>
      </w:tr>
    </w:tbl>
    <w:p w14:paraId="062C5941" w14:textId="2E0A014A" w:rsidR="00082092" w:rsidRPr="00AF6C76" w:rsidRDefault="00082092" w:rsidP="00082092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</w:t>
      </w:r>
      <w:r w:rsidR="00C0059B">
        <w:rPr>
          <w:rFonts w:ascii="微软雅黑" w:hAnsi="微软雅黑" w:cs="Arial"/>
          <w:kern w:val="0"/>
          <w:szCs w:val="18"/>
        </w:rPr>
        <w:t>(state)</w:t>
      </w:r>
      <w:r>
        <w:rPr>
          <w:rFonts w:ascii="微软雅黑" w:hAnsi="微软雅黑" w:cs="Arial" w:hint="eastAsia"/>
          <w:kern w:val="0"/>
          <w:szCs w:val="18"/>
        </w:rPr>
        <w:t>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082092" w14:paraId="58F12C69" w14:textId="77777777" w:rsidTr="00561651">
        <w:tc>
          <w:tcPr>
            <w:tcW w:w="1697" w:type="dxa"/>
            <w:shd w:val="clear" w:color="auto" w:fill="auto"/>
          </w:tcPr>
          <w:p w14:paraId="6E68C88F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44E30DC2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5593B666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1EC9489D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AF3758B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2092" w14:paraId="183D91AA" w14:textId="77777777" w:rsidTr="00561651">
        <w:tc>
          <w:tcPr>
            <w:tcW w:w="1697" w:type="dxa"/>
            <w:shd w:val="clear" w:color="auto" w:fill="auto"/>
          </w:tcPr>
          <w:p w14:paraId="3741ACF5" w14:textId="64B5DF08" w:rsidR="00082092" w:rsidRDefault="00B41C33" w:rsidP="00561651">
            <w:pPr>
              <w:pStyle w:val="a0"/>
              <w:ind w:firstLineChars="0" w:firstLine="0"/>
            </w:pPr>
            <w:proofErr w:type="gramStart"/>
            <w:r>
              <w:t>state</w:t>
            </w:r>
            <w:proofErr w:type="gramEnd"/>
          </w:p>
        </w:tc>
        <w:tc>
          <w:tcPr>
            <w:tcW w:w="1514" w:type="dxa"/>
            <w:shd w:val="clear" w:color="auto" w:fill="auto"/>
          </w:tcPr>
          <w:p w14:paraId="6D9513A9" w14:textId="1C3530E1" w:rsidR="00082092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数据状态</w:t>
            </w:r>
          </w:p>
        </w:tc>
        <w:tc>
          <w:tcPr>
            <w:tcW w:w="1609" w:type="dxa"/>
            <w:shd w:val="clear" w:color="auto" w:fill="auto"/>
          </w:tcPr>
          <w:p w14:paraId="0B202060" w14:textId="77777777" w:rsidR="00082092" w:rsidRDefault="00082092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6A86BE97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FA1AB83" w14:textId="50ED352B" w:rsidR="00082092" w:rsidRDefault="00082092" w:rsidP="00561651">
            <w:pPr>
              <w:pStyle w:val="a0"/>
              <w:ind w:firstLineChars="0" w:firstLine="0"/>
            </w:pPr>
          </w:p>
        </w:tc>
      </w:tr>
      <w:tr w:rsidR="00B41C33" w14:paraId="77927BD9" w14:textId="77777777" w:rsidTr="00561651">
        <w:tc>
          <w:tcPr>
            <w:tcW w:w="1697" w:type="dxa"/>
            <w:shd w:val="clear" w:color="auto" w:fill="auto"/>
          </w:tcPr>
          <w:p w14:paraId="69B60ED7" w14:textId="405C6147" w:rsidR="00B41C33" w:rsidRDefault="00B41C33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txid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08644ACA" w14:textId="1F073E07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0A95E474" w14:textId="76396009" w:rsidR="00B41C33" w:rsidRDefault="00B41C33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3369EB0B" w14:textId="344D4A86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16AC19E" w14:textId="77777777" w:rsidR="00B41C33" w:rsidRDefault="00B41C33" w:rsidP="00561651">
            <w:pPr>
              <w:pStyle w:val="a0"/>
              <w:ind w:firstLineChars="0" w:firstLine="0"/>
            </w:pPr>
          </w:p>
        </w:tc>
      </w:tr>
    </w:tbl>
    <w:p w14:paraId="2CEAB63C" w14:textId="1AFED454" w:rsidR="00C0059B" w:rsidRPr="00AF6C76" w:rsidRDefault="00C0059B" w:rsidP="00C0059B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</w:t>
      </w:r>
      <w:r>
        <w:rPr>
          <w:rFonts w:ascii="微软雅黑" w:hAnsi="微软雅黑" w:cs="Arial"/>
          <w:kern w:val="0"/>
          <w:szCs w:val="18"/>
        </w:rPr>
        <w:t>(payload)</w:t>
      </w:r>
      <w:r>
        <w:rPr>
          <w:rFonts w:ascii="微软雅黑" w:hAnsi="微软雅黑" w:cs="Arial" w:hint="eastAsia"/>
          <w:kern w:val="0"/>
          <w:szCs w:val="18"/>
        </w:rPr>
        <w:t>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C0059B" w14:paraId="0EC60598" w14:textId="77777777" w:rsidTr="00561651">
        <w:tc>
          <w:tcPr>
            <w:tcW w:w="1697" w:type="dxa"/>
            <w:shd w:val="clear" w:color="auto" w:fill="auto"/>
          </w:tcPr>
          <w:p w14:paraId="435DEEBE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059CCBCA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B42B2E9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78D68D20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59F107D3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03374" w14:paraId="2EBDA3BF" w14:textId="77777777" w:rsidTr="00561651">
        <w:tc>
          <w:tcPr>
            <w:tcW w:w="1697" w:type="dxa"/>
            <w:shd w:val="clear" w:color="auto" w:fill="auto"/>
          </w:tcPr>
          <w:p w14:paraId="5DD146D3" w14:textId="6EFEE959" w:rsidR="00303374" w:rsidRDefault="00303374" w:rsidP="00561651">
            <w:pPr>
              <w:pStyle w:val="a0"/>
              <w:ind w:firstLineChars="0" w:firstLine="0"/>
            </w:pPr>
            <w:proofErr w:type="spellStart"/>
            <w:proofErr w:type="gramStart"/>
            <w:r w:rsidRPr="00303374">
              <w:t>args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4096E5BE" w14:textId="4CFA9885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1609" w:type="dxa"/>
            <w:shd w:val="clear" w:color="auto" w:fill="auto"/>
          </w:tcPr>
          <w:p w14:paraId="77F882BC" w14:textId="77777777" w:rsidR="00303374" w:rsidRDefault="00303374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13BC68E6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B857EE1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日志数据序列化</w:t>
            </w:r>
          </w:p>
          <w:p w14:paraId="3E110A1C" w14:textId="4B61678A" w:rsidR="00303374" w:rsidRDefault="00303374" w:rsidP="00561651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  <w:tr w:rsidR="00303374" w14:paraId="35760B45" w14:textId="77777777" w:rsidTr="00561651">
        <w:tc>
          <w:tcPr>
            <w:tcW w:w="1697" w:type="dxa"/>
            <w:shd w:val="clear" w:color="auto" w:fill="auto"/>
          </w:tcPr>
          <w:p w14:paraId="3C3FAC7B" w14:textId="7739F2EA" w:rsidR="00303374" w:rsidRDefault="00303374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ccid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71C8B935" w14:textId="1E58102A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合约ID</w:t>
            </w:r>
          </w:p>
        </w:tc>
        <w:tc>
          <w:tcPr>
            <w:tcW w:w="1609" w:type="dxa"/>
            <w:shd w:val="clear" w:color="auto" w:fill="auto"/>
          </w:tcPr>
          <w:p w14:paraId="3C760DE1" w14:textId="77777777" w:rsidR="00303374" w:rsidRDefault="00303374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17FF52AC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9135379" w14:textId="77777777" w:rsidR="00303374" w:rsidRDefault="00303374" w:rsidP="00561651">
            <w:pPr>
              <w:pStyle w:val="a0"/>
              <w:ind w:firstLineChars="0" w:firstLine="0"/>
            </w:pPr>
          </w:p>
        </w:tc>
      </w:tr>
      <w:tr w:rsidR="00303374" w14:paraId="7CDA564B" w14:textId="77777777" w:rsidTr="00561651">
        <w:tc>
          <w:tcPr>
            <w:tcW w:w="1697" w:type="dxa"/>
            <w:shd w:val="clear" w:color="auto" w:fill="auto"/>
          </w:tcPr>
          <w:p w14:paraId="1EF8A639" w14:textId="70CE6689" w:rsidR="00303374" w:rsidRDefault="00303374" w:rsidP="00561651">
            <w:pPr>
              <w:pStyle w:val="a0"/>
              <w:ind w:firstLineChars="0" w:firstLine="0"/>
            </w:pPr>
            <w:proofErr w:type="gramStart"/>
            <w:r w:rsidRPr="00303374">
              <w:t>error</w:t>
            </w:r>
            <w:proofErr w:type="gramEnd"/>
          </w:p>
        </w:tc>
        <w:tc>
          <w:tcPr>
            <w:tcW w:w="1514" w:type="dxa"/>
            <w:shd w:val="clear" w:color="auto" w:fill="auto"/>
          </w:tcPr>
          <w:p w14:paraId="440DAA14" w14:textId="16D2F816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609" w:type="dxa"/>
            <w:shd w:val="clear" w:color="auto" w:fill="auto"/>
          </w:tcPr>
          <w:p w14:paraId="5B42A525" w14:textId="10E63037" w:rsidR="00303374" w:rsidRDefault="00303374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26C65B27" w14:textId="7F3D56BE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2A3B16D" w14:textId="5882E775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成功时为““</w:t>
            </w:r>
          </w:p>
        </w:tc>
      </w:tr>
      <w:tr w:rsidR="008316F4" w14:paraId="5F51F7DD" w14:textId="77777777" w:rsidTr="00561651">
        <w:tc>
          <w:tcPr>
            <w:tcW w:w="1697" w:type="dxa"/>
            <w:shd w:val="clear" w:color="auto" w:fill="auto"/>
          </w:tcPr>
          <w:p w14:paraId="78421567" w14:textId="40231498" w:rsidR="008316F4" w:rsidRPr="00303374" w:rsidRDefault="008316F4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t>func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1A3BFBF1" w14:textId="507247A1" w:rsidR="008316F4" w:rsidRDefault="008316F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0A3D1935" w14:textId="3BE27E1A" w:rsidR="008316F4" w:rsidRDefault="008316F4" w:rsidP="00561651">
            <w:pPr>
              <w:pStyle w:val="a0"/>
              <w:ind w:firstLineChars="0" w:firstLine="0"/>
            </w:pPr>
            <w:proofErr w:type="gramStart"/>
            <w: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64FCB2C2" w14:textId="2427F7DA" w:rsidR="008316F4" w:rsidRDefault="008316F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4D62B8A2" w14:textId="1BF22634" w:rsidR="008316F4" w:rsidRDefault="009F2F8B" w:rsidP="00561651">
            <w:pPr>
              <w:pStyle w:val="a0"/>
              <w:ind w:firstLineChars="0" w:firstLine="0"/>
            </w:pPr>
            <w:proofErr w:type="gramStart"/>
            <w:r>
              <w:t>state</w:t>
            </w:r>
            <w:proofErr w:type="gramEnd"/>
          </w:p>
        </w:tc>
      </w:tr>
      <w:tr w:rsidR="009F2F8B" w14:paraId="51458371" w14:textId="77777777" w:rsidTr="00561651">
        <w:tc>
          <w:tcPr>
            <w:tcW w:w="1697" w:type="dxa"/>
            <w:shd w:val="clear" w:color="auto" w:fill="auto"/>
          </w:tcPr>
          <w:p w14:paraId="74341665" w14:textId="5FF56B75" w:rsidR="009F2F8B" w:rsidRDefault="00EF6D20" w:rsidP="00561651">
            <w:pPr>
              <w:pStyle w:val="a0"/>
              <w:ind w:firstLineChars="0" w:firstLine="0"/>
            </w:pPr>
            <w:proofErr w:type="spellStart"/>
            <w:proofErr w:type="gramStart"/>
            <w:r>
              <w:t>txid</w:t>
            </w:r>
            <w:proofErr w:type="spellEnd"/>
            <w:proofErr w:type="gramEnd"/>
          </w:p>
        </w:tc>
        <w:tc>
          <w:tcPr>
            <w:tcW w:w="1514" w:type="dxa"/>
            <w:shd w:val="clear" w:color="auto" w:fill="auto"/>
          </w:tcPr>
          <w:p w14:paraId="0D4C0D1E" w14:textId="16065861" w:rsidR="009F2F8B" w:rsidRDefault="00EF6D20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399FE515" w14:textId="7C947F13" w:rsidR="009F2F8B" w:rsidRDefault="00954D2F" w:rsidP="00561651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46241E69" w14:textId="67DBE82C" w:rsidR="009F2F8B" w:rsidRDefault="00954D2F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2AF7C6E" w14:textId="77777777" w:rsidR="009F2F8B" w:rsidRDefault="009F2F8B" w:rsidP="00561651">
            <w:pPr>
              <w:pStyle w:val="a0"/>
              <w:ind w:firstLineChars="0" w:firstLine="0"/>
            </w:pPr>
          </w:p>
        </w:tc>
      </w:tr>
    </w:tbl>
    <w:p w14:paraId="6E4FE5DC" w14:textId="77777777" w:rsidR="0072704E" w:rsidRPr="0072704E" w:rsidRDefault="0072704E" w:rsidP="00977826">
      <w:pPr>
        <w:pStyle w:val="a0"/>
        <w:ind w:firstLineChars="0" w:firstLine="0"/>
      </w:pPr>
    </w:p>
    <w:p w14:paraId="1BBF3A0D" w14:textId="5B2432A8" w:rsidR="00232E33" w:rsidRPr="00232E33" w:rsidRDefault="00394B72" w:rsidP="00232E33">
      <w:pPr>
        <w:pStyle w:val="2"/>
        <w:ind w:left="210" w:right="210"/>
        <w:rPr>
          <w:rFonts w:hint="eastAsia"/>
        </w:rPr>
      </w:pPr>
      <w:bookmarkStart w:id="23" w:name="_Toc358293900"/>
      <w:r>
        <w:rPr>
          <w:rFonts w:hint="eastAsia"/>
        </w:rPr>
        <w:t>智能</w:t>
      </w:r>
      <w:r w:rsidR="0072704E">
        <w:rPr>
          <w:rFonts w:hint="eastAsia"/>
        </w:rPr>
        <w:t>合约</w:t>
      </w:r>
      <w:bookmarkEnd w:id="23"/>
    </w:p>
    <w:p w14:paraId="5E9CF407" w14:textId="524CB0A1" w:rsidR="00BE3458" w:rsidRDefault="00232E33" w:rsidP="00F02985">
      <w:pPr>
        <w:pStyle w:val="3"/>
        <w:tabs>
          <w:tab w:val="left" w:pos="709"/>
        </w:tabs>
        <w:ind w:leftChars="202" w:left="424"/>
        <w:rPr>
          <w:rFonts w:hint="eastAsia"/>
        </w:rPr>
      </w:pPr>
      <w:bookmarkStart w:id="24" w:name="_Toc358293901"/>
      <w:r>
        <w:rPr>
          <w:rFonts w:hint="eastAsia"/>
        </w:rPr>
        <w:t>虚拟代币</w:t>
      </w:r>
      <w:r w:rsidR="009E0282">
        <w:rPr>
          <w:rFonts w:hint="eastAsia"/>
        </w:rPr>
        <w:t>Token</w:t>
      </w:r>
      <w:bookmarkEnd w:id="24"/>
    </w:p>
    <w:bookmarkEnd w:id="0"/>
    <w:bookmarkEnd w:id="1"/>
    <w:bookmarkEnd w:id="2"/>
    <w:bookmarkEnd w:id="3"/>
    <w:bookmarkEnd w:id="4"/>
    <w:bookmarkEnd w:id="5"/>
    <w:p w14:paraId="03A168A3" w14:textId="20CC5C3E" w:rsidR="00E56DC4" w:rsidRDefault="00E56DC4" w:rsidP="009E0282">
      <w:pPr>
        <w:pStyle w:val="3"/>
        <w:numPr>
          <w:ilvl w:val="0"/>
          <w:numId w:val="0"/>
        </w:numPr>
        <w:tabs>
          <w:tab w:val="left" w:pos="709"/>
        </w:tabs>
        <w:ind w:left="424"/>
      </w:pPr>
    </w:p>
    <w:p w14:paraId="2ECB3C74" w14:textId="77777777" w:rsidR="00E56DC4" w:rsidRPr="00E56DC4" w:rsidRDefault="00E56DC4" w:rsidP="00E56DC4">
      <w:pPr>
        <w:pStyle w:val="a0"/>
        <w:ind w:firstLine="420"/>
      </w:pPr>
    </w:p>
    <w:p w14:paraId="4BBAE6D2" w14:textId="77777777" w:rsidR="00115E35" w:rsidRPr="00D250CE" w:rsidRDefault="00115E35" w:rsidP="00097C19">
      <w:pPr>
        <w:pStyle w:val="a0"/>
        <w:ind w:left="221" w:firstLineChars="95" w:firstLine="199"/>
      </w:pPr>
    </w:p>
    <w:sectPr w:rsidR="00115E35" w:rsidRPr="00D250CE">
      <w:headerReference w:type="even" r:id="rId18"/>
      <w:footerReference w:type="default" r:id="rId19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EFA51" w14:textId="77777777" w:rsidR="00907712" w:rsidRDefault="00907712">
      <w:pPr>
        <w:ind w:firstLine="420"/>
      </w:pPr>
      <w:r>
        <w:separator/>
      </w:r>
    </w:p>
  </w:endnote>
  <w:endnote w:type="continuationSeparator" w:id="0">
    <w:p w14:paraId="27300698" w14:textId="77777777" w:rsidR="00907712" w:rsidRDefault="0090771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03CB2" w14:textId="77777777" w:rsidR="00907712" w:rsidRDefault="00907712">
    <w:pPr>
      <w:pStyle w:val="af2"/>
      <w:spacing w:after="120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4D586" w14:textId="77777777" w:rsidR="00907712" w:rsidRDefault="00907712" w:rsidP="0027423B">
    <w:pPr>
      <w:pStyle w:val="af2"/>
      <w:pBdr>
        <w:top w:val="single" w:sz="4" w:space="0" w:color="auto"/>
      </w:pBdr>
      <w:spacing w:after="120"/>
      <w:ind w:firstLineChars="95" w:firstLine="199"/>
    </w:pPr>
    <w:r>
      <w:t>北京</w:t>
    </w:r>
    <w:r>
      <w:rPr>
        <w:rFonts w:hint="eastAsia"/>
      </w:rPr>
      <w:t>链链</w:t>
    </w:r>
    <w:r>
      <w:t>信息技术有限公司</w:t>
    </w:r>
    <w:r>
      <w:rPr>
        <w:rFonts w:hint="eastAsia"/>
      </w:rPr>
      <w:t xml:space="preserve">  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21E02">
      <w:rPr>
        <w:noProof/>
      </w:rPr>
      <w:t>2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F5331" w14:textId="77777777" w:rsidR="00907712" w:rsidRDefault="00907712">
    <w:pPr>
      <w:pStyle w:val="af2"/>
      <w:spacing w:after="120"/>
      <w:ind w:firstLine="42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1C222" w14:textId="6086AD51" w:rsidR="00907712" w:rsidRDefault="00907712" w:rsidP="00955C5D">
    <w:pPr>
      <w:pStyle w:val="af2"/>
      <w:tabs>
        <w:tab w:val="clear" w:pos="4153"/>
        <w:tab w:val="clear" w:pos="8306"/>
        <w:tab w:val="left" w:pos="6995"/>
      </w:tabs>
      <w:ind w:right="198" w:firstLineChars="0" w:firstLine="0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BA05C2" wp14:editId="2D7BC556">
              <wp:simplePos x="0" y="0"/>
              <wp:positionH relativeFrom="column">
                <wp:posOffset>0</wp:posOffset>
              </wp:positionH>
              <wp:positionV relativeFrom="paragraph">
                <wp:posOffset>-84455</wp:posOffset>
              </wp:positionV>
              <wp:extent cx="6057900" cy="0"/>
              <wp:effectExtent l="12700" t="17145" r="25400" b="2095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6pt" to="477pt,-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"/>
          </w:pict>
        </mc:Fallback>
      </mc:AlternateContent>
    </w:r>
    <w:r>
      <w:rPr>
        <w:rFonts w:hint="eastAsia"/>
      </w:rPr>
      <w:t>北京链链</w:t>
    </w:r>
    <w:r>
      <w:t>息技术有限公司</w:t>
    </w:r>
    <w:r>
      <w:rPr>
        <w:rFonts w:hint="eastAsia"/>
      </w:rPr>
      <w:t xml:space="preserve"> </w:t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21E0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421E02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0F6D5" w14:textId="77777777" w:rsidR="00907712" w:rsidRDefault="00907712">
      <w:pPr>
        <w:ind w:firstLine="420"/>
      </w:pPr>
      <w:r>
        <w:separator/>
      </w:r>
    </w:p>
  </w:footnote>
  <w:footnote w:type="continuationSeparator" w:id="0">
    <w:p w14:paraId="2CD7F97D" w14:textId="77777777" w:rsidR="00907712" w:rsidRDefault="0090771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EA897" w14:textId="77777777" w:rsidR="00907712" w:rsidRDefault="00907712">
    <w:pPr>
      <w:ind w:firstLine="420"/>
    </w:pPr>
    <w:r>
      <w:rPr>
        <w:szCs w:val="18"/>
      </w:rPr>
      <w:fldChar w:fldCharType="begin"/>
    </w:r>
    <w:r>
      <w:rPr>
        <w:rStyle w:val="a5"/>
        <w:szCs w:val="18"/>
      </w:rPr>
      <w:instrText xml:space="preserve"> PAGE </w:instrText>
    </w:r>
    <w:r>
      <w:rPr>
        <w:szCs w:val="18"/>
      </w:rPr>
      <w:fldChar w:fldCharType="separate"/>
    </w:r>
    <w:r>
      <w:rPr>
        <w:rStyle w:val="a5"/>
        <w:szCs w:val="18"/>
      </w:rPr>
      <w:t>6</w:t>
    </w:r>
    <w:r>
      <w:rPr>
        <w:szCs w:val="18"/>
      </w:rPr>
      <w:fldChar w:fldCharType="end"/>
    </w:r>
    <w:r>
      <w:rPr>
        <w:szCs w:val="18"/>
      </w:rPr>
      <w:fldChar w:fldCharType="begin"/>
    </w:r>
    <w:r>
      <w:rPr>
        <w:rStyle w:val="a5"/>
        <w:szCs w:val="18"/>
      </w:rPr>
      <w:instrText xml:space="preserve"> NUMPAGES </w:instrText>
    </w:r>
    <w:r>
      <w:rPr>
        <w:szCs w:val="18"/>
      </w:rPr>
      <w:fldChar w:fldCharType="separate"/>
    </w:r>
    <w:r>
      <w:rPr>
        <w:rStyle w:val="a5"/>
        <w:noProof/>
        <w:szCs w:val="18"/>
      </w:rPr>
      <w:t>1</w:t>
    </w:r>
    <w:r>
      <w:rPr>
        <w:szCs w:val="18"/>
      </w:rPr>
      <w:fldChar w:fldCharType="end"/>
    </w:r>
  </w:p>
  <w:p w14:paraId="28F68D7C" w14:textId="77777777" w:rsidR="00907712" w:rsidRDefault="00907712">
    <w:pPr>
      <w:ind w:firstLine="420"/>
    </w:pPr>
  </w:p>
  <w:p w14:paraId="159EA5CA" w14:textId="77777777" w:rsidR="00907712" w:rsidRDefault="00907712">
    <w:pPr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2602B" w14:textId="77777777" w:rsidR="00907712" w:rsidRPr="00C3245E" w:rsidRDefault="00907712" w:rsidP="007030BB">
    <w:pPr>
      <w:pStyle w:val="af"/>
      <w:ind w:firstLine="420"/>
    </w:pPr>
    <w:r>
      <w:t>北京</w:t>
    </w:r>
    <w:r>
      <w:rPr>
        <w:rFonts w:hint="eastAsia"/>
      </w:rPr>
      <w:t>链链</w:t>
    </w:r>
    <w:r>
      <w:t>信息技术有限公司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E0622" w14:textId="77777777" w:rsidR="00907712" w:rsidRDefault="00907712">
    <w:pPr>
      <w:pStyle w:val="af"/>
      <w:spacing w:after="120"/>
      <w:ind w:firstLine="4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2A7FB" w14:textId="77777777" w:rsidR="00907712" w:rsidRDefault="00907712">
    <w:pPr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C9A06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12"/>
    <w:lvl w:ilvl="0">
      <w:start w:val="1"/>
      <w:numFmt w:val="decimal"/>
      <w:suff w:val="nothing"/>
      <w:lvlText w:val="%1 "/>
      <w:lvlJc w:val="left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1985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3118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2">
    <w:nsid w:val="59032156"/>
    <w:multiLevelType w:val="hybridMultilevel"/>
    <w:tmpl w:val="3314F26A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77"/>
    <w:rsid w:val="000012FF"/>
    <w:rsid w:val="000025AE"/>
    <w:rsid w:val="000043CF"/>
    <w:rsid w:val="00006B8C"/>
    <w:rsid w:val="000074FE"/>
    <w:rsid w:val="000077A1"/>
    <w:rsid w:val="00007B7C"/>
    <w:rsid w:val="00007FE6"/>
    <w:rsid w:val="000106A3"/>
    <w:rsid w:val="00010D84"/>
    <w:rsid w:val="000117DF"/>
    <w:rsid w:val="00011DDF"/>
    <w:rsid w:val="00012D2D"/>
    <w:rsid w:val="0001341D"/>
    <w:rsid w:val="00014D17"/>
    <w:rsid w:val="0001579E"/>
    <w:rsid w:val="00015E2D"/>
    <w:rsid w:val="00016261"/>
    <w:rsid w:val="000162BB"/>
    <w:rsid w:val="00016446"/>
    <w:rsid w:val="00016461"/>
    <w:rsid w:val="00016BE4"/>
    <w:rsid w:val="00016C9F"/>
    <w:rsid w:val="00016F66"/>
    <w:rsid w:val="00017B29"/>
    <w:rsid w:val="000224F6"/>
    <w:rsid w:val="00022701"/>
    <w:rsid w:val="00023253"/>
    <w:rsid w:val="000242B9"/>
    <w:rsid w:val="0002529E"/>
    <w:rsid w:val="000252D5"/>
    <w:rsid w:val="00025EBB"/>
    <w:rsid w:val="00026859"/>
    <w:rsid w:val="0002702B"/>
    <w:rsid w:val="000305E3"/>
    <w:rsid w:val="00030814"/>
    <w:rsid w:val="00032651"/>
    <w:rsid w:val="000339BC"/>
    <w:rsid w:val="00033D87"/>
    <w:rsid w:val="00034A7F"/>
    <w:rsid w:val="00036018"/>
    <w:rsid w:val="000403B4"/>
    <w:rsid w:val="000407E8"/>
    <w:rsid w:val="00041DA3"/>
    <w:rsid w:val="00041F7E"/>
    <w:rsid w:val="00042343"/>
    <w:rsid w:val="00042454"/>
    <w:rsid w:val="00042E36"/>
    <w:rsid w:val="00043393"/>
    <w:rsid w:val="000437A1"/>
    <w:rsid w:val="00043D5F"/>
    <w:rsid w:val="00044E4D"/>
    <w:rsid w:val="000451CC"/>
    <w:rsid w:val="0004523D"/>
    <w:rsid w:val="0004668F"/>
    <w:rsid w:val="00046707"/>
    <w:rsid w:val="00046801"/>
    <w:rsid w:val="00046840"/>
    <w:rsid w:val="00046F81"/>
    <w:rsid w:val="000478A0"/>
    <w:rsid w:val="00050E02"/>
    <w:rsid w:val="0005188D"/>
    <w:rsid w:val="00051B7F"/>
    <w:rsid w:val="00051C0A"/>
    <w:rsid w:val="00051C54"/>
    <w:rsid w:val="00051FDC"/>
    <w:rsid w:val="000523F8"/>
    <w:rsid w:val="000524EC"/>
    <w:rsid w:val="00052B09"/>
    <w:rsid w:val="00053230"/>
    <w:rsid w:val="00053E2B"/>
    <w:rsid w:val="000553EE"/>
    <w:rsid w:val="00056F9D"/>
    <w:rsid w:val="000608ED"/>
    <w:rsid w:val="00060CA2"/>
    <w:rsid w:val="00061AD0"/>
    <w:rsid w:val="000640D8"/>
    <w:rsid w:val="00064F64"/>
    <w:rsid w:val="00065B1C"/>
    <w:rsid w:val="00066232"/>
    <w:rsid w:val="0006645C"/>
    <w:rsid w:val="00067711"/>
    <w:rsid w:val="00067A9E"/>
    <w:rsid w:val="00073313"/>
    <w:rsid w:val="00074CF6"/>
    <w:rsid w:val="00074FBE"/>
    <w:rsid w:val="0007561F"/>
    <w:rsid w:val="000756DB"/>
    <w:rsid w:val="000771C5"/>
    <w:rsid w:val="0007730F"/>
    <w:rsid w:val="000777EF"/>
    <w:rsid w:val="00077E06"/>
    <w:rsid w:val="0008054B"/>
    <w:rsid w:val="00080611"/>
    <w:rsid w:val="00080CC8"/>
    <w:rsid w:val="00080F5B"/>
    <w:rsid w:val="00082092"/>
    <w:rsid w:val="000823C8"/>
    <w:rsid w:val="00082F37"/>
    <w:rsid w:val="00082F68"/>
    <w:rsid w:val="000832DC"/>
    <w:rsid w:val="0008364E"/>
    <w:rsid w:val="000836A4"/>
    <w:rsid w:val="00083C0C"/>
    <w:rsid w:val="00083D4A"/>
    <w:rsid w:val="00084289"/>
    <w:rsid w:val="0008675B"/>
    <w:rsid w:val="00090106"/>
    <w:rsid w:val="0009026D"/>
    <w:rsid w:val="000908FC"/>
    <w:rsid w:val="0009229B"/>
    <w:rsid w:val="00092591"/>
    <w:rsid w:val="00092EF0"/>
    <w:rsid w:val="0009408B"/>
    <w:rsid w:val="0009473C"/>
    <w:rsid w:val="000979B1"/>
    <w:rsid w:val="00097B6D"/>
    <w:rsid w:val="00097C19"/>
    <w:rsid w:val="000A0EC2"/>
    <w:rsid w:val="000A135D"/>
    <w:rsid w:val="000A3496"/>
    <w:rsid w:val="000A3BBE"/>
    <w:rsid w:val="000A4065"/>
    <w:rsid w:val="000A42B2"/>
    <w:rsid w:val="000A4DA8"/>
    <w:rsid w:val="000A7865"/>
    <w:rsid w:val="000B1584"/>
    <w:rsid w:val="000B1906"/>
    <w:rsid w:val="000B1F1E"/>
    <w:rsid w:val="000B32EA"/>
    <w:rsid w:val="000B3A37"/>
    <w:rsid w:val="000B4A18"/>
    <w:rsid w:val="000B4D56"/>
    <w:rsid w:val="000B568D"/>
    <w:rsid w:val="000B5ECE"/>
    <w:rsid w:val="000B7184"/>
    <w:rsid w:val="000B7294"/>
    <w:rsid w:val="000B780D"/>
    <w:rsid w:val="000B7AFE"/>
    <w:rsid w:val="000B7D39"/>
    <w:rsid w:val="000C0BB7"/>
    <w:rsid w:val="000C0C3F"/>
    <w:rsid w:val="000C1979"/>
    <w:rsid w:val="000C1FF4"/>
    <w:rsid w:val="000C346C"/>
    <w:rsid w:val="000C3EF6"/>
    <w:rsid w:val="000C4758"/>
    <w:rsid w:val="000C4B65"/>
    <w:rsid w:val="000C4CC9"/>
    <w:rsid w:val="000C76F2"/>
    <w:rsid w:val="000D030D"/>
    <w:rsid w:val="000D15B1"/>
    <w:rsid w:val="000D493D"/>
    <w:rsid w:val="000D4F2B"/>
    <w:rsid w:val="000D5196"/>
    <w:rsid w:val="000D5767"/>
    <w:rsid w:val="000E09A8"/>
    <w:rsid w:val="000E1783"/>
    <w:rsid w:val="000E25F4"/>
    <w:rsid w:val="000E26D1"/>
    <w:rsid w:val="000E2C68"/>
    <w:rsid w:val="000E3424"/>
    <w:rsid w:val="000E4BE0"/>
    <w:rsid w:val="000E5FD0"/>
    <w:rsid w:val="000E62B0"/>
    <w:rsid w:val="000E6A7A"/>
    <w:rsid w:val="000E70DE"/>
    <w:rsid w:val="000E775C"/>
    <w:rsid w:val="000E7C95"/>
    <w:rsid w:val="000F024E"/>
    <w:rsid w:val="000F07C3"/>
    <w:rsid w:val="000F2D0C"/>
    <w:rsid w:val="000F3FAF"/>
    <w:rsid w:val="000F46F8"/>
    <w:rsid w:val="000F60E7"/>
    <w:rsid w:val="000F68A2"/>
    <w:rsid w:val="000F7C53"/>
    <w:rsid w:val="00100337"/>
    <w:rsid w:val="001008D4"/>
    <w:rsid w:val="001017B5"/>
    <w:rsid w:val="00102290"/>
    <w:rsid w:val="00102498"/>
    <w:rsid w:val="001024C2"/>
    <w:rsid w:val="00103387"/>
    <w:rsid w:val="00104792"/>
    <w:rsid w:val="001068A4"/>
    <w:rsid w:val="00106CC1"/>
    <w:rsid w:val="0010770D"/>
    <w:rsid w:val="001078B6"/>
    <w:rsid w:val="001105D8"/>
    <w:rsid w:val="00110819"/>
    <w:rsid w:val="00110A00"/>
    <w:rsid w:val="00110C8C"/>
    <w:rsid w:val="0011174D"/>
    <w:rsid w:val="00112073"/>
    <w:rsid w:val="00114356"/>
    <w:rsid w:val="00115C32"/>
    <w:rsid w:val="00115DDF"/>
    <w:rsid w:val="00115E35"/>
    <w:rsid w:val="001166C1"/>
    <w:rsid w:val="0011783B"/>
    <w:rsid w:val="00120087"/>
    <w:rsid w:val="00121B35"/>
    <w:rsid w:val="0012338C"/>
    <w:rsid w:val="00123C53"/>
    <w:rsid w:val="00124360"/>
    <w:rsid w:val="00125180"/>
    <w:rsid w:val="001252DF"/>
    <w:rsid w:val="00126256"/>
    <w:rsid w:val="00126CBE"/>
    <w:rsid w:val="001300C7"/>
    <w:rsid w:val="00132C01"/>
    <w:rsid w:val="0013368C"/>
    <w:rsid w:val="00135E35"/>
    <w:rsid w:val="001400ED"/>
    <w:rsid w:val="001404C4"/>
    <w:rsid w:val="00141CB7"/>
    <w:rsid w:val="00142039"/>
    <w:rsid w:val="0014338F"/>
    <w:rsid w:val="0014365D"/>
    <w:rsid w:val="00143AAA"/>
    <w:rsid w:val="00144719"/>
    <w:rsid w:val="00144B7E"/>
    <w:rsid w:val="001462E3"/>
    <w:rsid w:val="00146BE5"/>
    <w:rsid w:val="00147443"/>
    <w:rsid w:val="0014744A"/>
    <w:rsid w:val="00153204"/>
    <w:rsid w:val="001533B6"/>
    <w:rsid w:val="00154EB2"/>
    <w:rsid w:val="0015596A"/>
    <w:rsid w:val="00156334"/>
    <w:rsid w:val="001574B6"/>
    <w:rsid w:val="0016094C"/>
    <w:rsid w:val="00160D46"/>
    <w:rsid w:val="00161600"/>
    <w:rsid w:val="001623C5"/>
    <w:rsid w:val="001653DF"/>
    <w:rsid w:val="0016557C"/>
    <w:rsid w:val="00165A3D"/>
    <w:rsid w:val="00165BA0"/>
    <w:rsid w:val="00165DB3"/>
    <w:rsid w:val="00166B7A"/>
    <w:rsid w:val="00170119"/>
    <w:rsid w:val="001709A6"/>
    <w:rsid w:val="00170E32"/>
    <w:rsid w:val="00171132"/>
    <w:rsid w:val="00172102"/>
    <w:rsid w:val="00172361"/>
    <w:rsid w:val="00172773"/>
    <w:rsid w:val="00172928"/>
    <w:rsid w:val="00172A27"/>
    <w:rsid w:val="00172B30"/>
    <w:rsid w:val="00173DCA"/>
    <w:rsid w:val="00174E37"/>
    <w:rsid w:val="00174EE8"/>
    <w:rsid w:val="001761F7"/>
    <w:rsid w:val="001767DE"/>
    <w:rsid w:val="00180FE1"/>
    <w:rsid w:val="00181923"/>
    <w:rsid w:val="001820E0"/>
    <w:rsid w:val="0018376C"/>
    <w:rsid w:val="00183B82"/>
    <w:rsid w:val="00186217"/>
    <w:rsid w:val="0018667E"/>
    <w:rsid w:val="001868DC"/>
    <w:rsid w:val="00187E95"/>
    <w:rsid w:val="0019035B"/>
    <w:rsid w:val="00190A0A"/>
    <w:rsid w:val="0019155E"/>
    <w:rsid w:val="0019350B"/>
    <w:rsid w:val="00193A95"/>
    <w:rsid w:val="001958CC"/>
    <w:rsid w:val="00196974"/>
    <w:rsid w:val="00197DFB"/>
    <w:rsid w:val="001A0379"/>
    <w:rsid w:val="001A065D"/>
    <w:rsid w:val="001A13EF"/>
    <w:rsid w:val="001A1980"/>
    <w:rsid w:val="001A1C09"/>
    <w:rsid w:val="001A3295"/>
    <w:rsid w:val="001A3C1D"/>
    <w:rsid w:val="001A3DB3"/>
    <w:rsid w:val="001A3E79"/>
    <w:rsid w:val="001A42C6"/>
    <w:rsid w:val="001A6853"/>
    <w:rsid w:val="001A6BE9"/>
    <w:rsid w:val="001A7617"/>
    <w:rsid w:val="001A78FD"/>
    <w:rsid w:val="001A7A36"/>
    <w:rsid w:val="001A7B1F"/>
    <w:rsid w:val="001B224D"/>
    <w:rsid w:val="001B29A2"/>
    <w:rsid w:val="001B551E"/>
    <w:rsid w:val="001B56A5"/>
    <w:rsid w:val="001B5A6E"/>
    <w:rsid w:val="001B6A69"/>
    <w:rsid w:val="001B6E16"/>
    <w:rsid w:val="001C1C68"/>
    <w:rsid w:val="001C2589"/>
    <w:rsid w:val="001C25AC"/>
    <w:rsid w:val="001C3607"/>
    <w:rsid w:val="001C5BE6"/>
    <w:rsid w:val="001C7A0C"/>
    <w:rsid w:val="001C7AEC"/>
    <w:rsid w:val="001D11E3"/>
    <w:rsid w:val="001D1239"/>
    <w:rsid w:val="001D1776"/>
    <w:rsid w:val="001D17D0"/>
    <w:rsid w:val="001D70FF"/>
    <w:rsid w:val="001D7DA9"/>
    <w:rsid w:val="001E0152"/>
    <w:rsid w:val="001E0223"/>
    <w:rsid w:val="001E1873"/>
    <w:rsid w:val="001E1F36"/>
    <w:rsid w:val="001E472C"/>
    <w:rsid w:val="001E51E4"/>
    <w:rsid w:val="001E585E"/>
    <w:rsid w:val="001E6034"/>
    <w:rsid w:val="001F394C"/>
    <w:rsid w:val="001F44BD"/>
    <w:rsid w:val="001F4F2E"/>
    <w:rsid w:val="001F4F46"/>
    <w:rsid w:val="001F5DAF"/>
    <w:rsid w:val="001F64A6"/>
    <w:rsid w:val="001F6562"/>
    <w:rsid w:val="001F6B92"/>
    <w:rsid w:val="001F7415"/>
    <w:rsid w:val="001F74A2"/>
    <w:rsid w:val="00200073"/>
    <w:rsid w:val="002003A0"/>
    <w:rsid w:val="00200475"/>
    <w:rsid w:val="00200660"/>
    <w:rsid w:val="00201894"/>
    <w:rsid w:val="00201B43"/>
    <w:rsid w:val="00201F8C"/>
    <w:rsid w:val="002022C7"/>
    <w:rsid w:val="002023A0"/>
    <w:rsid w:val="00202761"/>
    <w:rsid w:val="0020346F"/>
    <w:rsid w:val="002042C6"/>
    <w:rsid w:val="00204BEE"/>
    <w:rsid w:val="002055F9"/>
    <w:rsid w:val="002102A8"/>
    <w:rsid w:val="0021205D"/>
    <w:rsid w:val="0021270E"/>
    <w:rsid w:val="00213D86"/>
    <w:rsid w:val="002148CD"/>
    <w:rsid w:val="002155DC"/>
    <w:rsid w:val="00215840"/>
    <w:rsid w:val="00215EF5"/>
    <w:rsid w:val="002175C4"/>
    <w:rsid w:val="00221076"/>
    <w:rsid w:val="00221856"/>
    <w:rsid w:val="00221B69"/>
    <w:rsid w:val="002222BE"/>
    <w:rsid w:val="00222B6A"/>
    <w:rsid w:val="00222C44"/>
    <w:rsid w:val="00222D77"/>
    <w:rsid w:val="00222DF1"/>
    <w:rsid w:val="0022310B"/>
    <w:rsid w:val="00227110"/>
    <w:rsid w:val="00230C43"/>
    <w:rsid w:val="00232E33"/>
    <w:rsid w:val="00233D80"/>
    <w:rsid w:val="0023429C"/>
    <w:rsid w:val="00234F02"/>
    <w:rsid w:val="0023521F"/>
    <w:rsid w:val="00235E49"/>
    <w:rsid w:val="002371C4"/>
    <w:rsid w:val="00237267"/>
    <w:rsid w:val="00237370"/>
    <w:rsid w:val="002422F5"/>
    <w:rsid w:val="002426E8"/>
    <w:rsid w:val="00243669"/>
    <w:rsid w:val="002436CD"/>
    <w:rsid w:val="002441C0"/>
    <w:rsid w:val="0024446B"/>
    <w:rsid w:val="00245399"/>
    <w:rsid w:val="00247DDA"/>
    <w:rsid w:val="00247E7A"/>
    <w:rsid w:val="00247F40"/>
    <w:rsid w:val="00250739"/>
    <w:rsid w:val="002529B7"/>
    <w:rsid w:val="002532D4"/>
    <w:rsid w:val="0025370B"/>
    <w:rsid w:val="002553EC"/>
    <w:rsid w:val="00255A32"/>
    <w:rsid w:val="0025751F"/>
    <w:rsid w:val="00257A66"/>
    <w:rsid w:val="00260184"/>
    <w:rsid w:val="002608BA"/>
    <w:rsid w:val="00262C4B"/>
    <w:rsid w:val="00263A3A"/>
    <w:rsid w:val="0026482D"/>
    <w:rsid w:val="00264918"/>
    <w:rsid w:val="00264F98"/>
    <w:rsid w:val="00266185"/>
    <w:rsid w:val="0026618C"/>
    <w:rsid w:val="00266554"/>
    <w:rsid w:val="002665A7"/>
    <w:rsid w:val="0026706F"/>
    <w:rsid w:val="0027041B"/>
    <w:rsid w:val="002733A0"/>
    <w:rsid w:val="00273696"/>
    <w:rsid w:val="00273BC4"/>
    <w:rsid w:val="0027423B"/>
    <w:rsid w:val="002749BF"/>
    <w:rsid w:val="00274A7B"/>
    <w:rsid w:val="00274D48"/>
    <w:rsid w:val="00274E7B"/>
    <w:rsid w:val="002753A2"/>
    <w:rsid w:val="00277112"/>
    <w:rsid w:val="00277FDF"/>
    <w:rsid w:val="002818CB"/>
    <w:rsid w:val="00281D73"/>
    <w:rsid w:val="00281E8D"/>
    <w:rsid w:val="00282337"/>
    <w:rsid w:val="00283611"/>
    <w:rsid w:val="0028386D"/>
    <w:rsid w:val="00283A91"/>
    <w:rsid w:val="00283EB2"/>
    <w:rsid w:val="002846E7"/>
    <w:rsid w:val="002848F5"/>
    <w:rsid w:val="002856B6"/>
    <w:rsid w:val="002858EC"/>
    <w:rsid w:val="002862A8"/>
    <w:rsid w:val="00290162"/>
    <w:rsid w:val="00290316"/>
    <w:rsid w:val="0029045D"/>
    <w:rsid w:val="00290864"/>
    <w:rsid w:val="00290D7D"/>
    <w:rsid w:val="00292AF0"/>
    <w:rsid w:val="002939EF"/>
    <w:rsid w:val="0029436D"/>
    <w:rsid w:val="00295C49"/>
    <w:rsid w:val="0029618D"/>
    <w:rsid w:val="00296B99"/>
    <w:rsid w:val="00296E40"/>
    <w:rsid w:val="002977B0"/>
    <w:rsid w:val="002A47FA"/>
    <w:rsid w:val="002A4A7E"/>
    <w:rsid w:val="002A5561"/>
    <w:rsid w:val="002A62FA"/>
    <w:rsid w:val="002B003C"/>
    <w:rsid w:val="002B1A0F"/>
    <w:rsid w:val="002B2E56"/>
    <w:rsid w:val="002B39AC"/>
    <w:rsid w:val="002B4C3D"/>
    <w:rsid w:val="002B55F9"/>
    <w:rsid w:val="002B5817"/>
    <w:rsid w:val="002B723B"/>
    <w:rsid w:val="002B7AB4"/>
    <w:rsid w:val="002C11F5"/>
    <w:rsid w:val="002C13B7"/>
    <w:rsid w:val="002C1796"/>
    <w:rsid w:val="002C1B08"/>
    <w:rsid w:val="002C26A3"/>
    <w:rsid w:val="002C3480"/>
    <w:rsid w:val="002C48DC"/>
    <w:rsid w:val="002C6B88"/>
    <w:rsid w:val="002C75B0"/>
    <w:rsid w:val="002C7BA8"/>
    <w:rsid w:val="002D000B"/>
    <w:rsid w:val="002D02AA"/>
    <w:rsid w:val="002D0B27"/>
    <w:rsid w:val="002D245A"/>
    <w:rsid w:val="002D32F0"/>
    <w:rsid w:val="002D335F"/>
    <w:rsid w:val="002D393D"/>
    <w:rsid w:val="002D3C0C"/>
    <w:rsid w:val="002D5AF9"/>
    <w:rsid w:val="002D7529"/>
    <w:rsid w:val="002D7BC6"/>
    <w:rsid w:val="002E011E"/>
    <w:rsid w:val="002E0EB5"/>
    <w:rsid w:val="002E2221"/>
    <w:rsid w:val="002E2830"/>
    <w:rsid w:val="002E49F7"/>
    <w:rsid w:val="002E50CF"/>
    <w:rsid w:val="002E54A1"/>
    <w:rsid w:val="002E583A"/>
    <w:rsid w:val="002E6057"/>
    <w:rsid w:val="002E6156"/>
    <w:rsid w:val="002F012B"/>
    <w:rsid w:val="002F03CD"/>
    <w:rsid w:val="002F07FB"/>
    <w:rsid w:val="002F0E9D"/>
    <w:rsid w:val="002F1ECD"/>
    <w:rsid w:val="002F21F9"/>
    <w:rsid w:val="002F32A0"/>
    <w:rsid w:val="002F3470"/>
    <w:rsid w:val="002F39F8"/>
    <w:rsid w:val="002F4AB4"/>
    <w:rsid w:val="002F4EBD"/>
    <w:rsid w:val="002F5266"/>
    <w:rsid w:val="002F73CE"/>
    <w:rsid w:val="002F7E5E"/>
    <w:rsid w:val="00300525"/>
    <w:rsid w:val="00300D11"/>
    <w:rsid w:val="0030138A"/>
    <w:rsid w:val="00301519"/>
    <w:rsid w:val="00301BA9"/>
    <w:rsid w:val="00302A32"/>
    <w:rsid w:val="00302C32"/>
    <w:rsid w:val="00303374"/>
    <w:rsid w:val="00303A4F"/>
    <w:rsid w:val="003044DD"/>
    <w:rsid w:val="003053C6"/>
    <w:rsid w:val="00306961"/>
    <w:rsid w:val="00307C92"/>
    <w:rsid w:val="003144C7"/>
    <w:rsid w:val="003157CB"/>
    <w:rsid w:val="00316F26"/>
    <w:rsid w:val="00321D75"/>
    <w:rsid w:val="00321E19"/>
    <w:rsid w:val="003227FD"/>
    <w:rsid w:val="00322910"/>
    <w:rsid w:val="00322C46"/>
    <w:rsid w:val="00322FD4"/>
    <w:rsid w:val="00323462"/>
    <w:rsid w:val="00323A3E"/>
    <w:rsid w:val="00323DBE"/>
    <w:rsid w:val="00324097"/>
    <w:rsid w:val="003253B0"/>
    <w:rsid w:val="00325EEE"/>
    <w:rsid w:val="00326029"/>
    <w:rsid w:val="0032688B"/>
    <w:rsid w:val="00330DA4"/>
    <w:rsid w:val="00331424"/>
    <w:rsid w:val="003314A3"/>
    <w:rsid w:val="00332CD8"/>
    <w:rsid w:val="00334AC7"/>
    <w:rsid w:val="00334C02"/>
    <w:rsid w:val="00334C34"/>
    <w:rsid w:val="00335947"/>
    <w:rsid w:val="00336D27"/>
    <w:rsid w:val="00337EC7"/>
    <w:rsid w:val="0034000D"/>
    <w:rsid w:val="003410A9"/>
    <w:rsid w:val="0034120E"/>
    <w:rsid w:val="00344A33"/>
    <w:rsid w:val="003459CE"/>
    <w:rsid w:val="003461CD"/>
    <w:rsid w:val="00346F72"/>
    <w:rsid w:val="00353E47"/>
    <w:rsid w:val="003546A0"/>
    <w:rsid w:val="00354ECA"/>
    <w:rsid w:val="00355C57"/>
    <w:rsid w:val="0035671B"/>
    <w:rsid w:val="00356E3C"/>
    <w:rsid w:val="0036017A"/>
    <w:rsid w:val="00361B8A"/>
    <w:rsid w:val="0036279F"/>
    <w:rsid w:val="003627F4"/>
    <w:rsid w:val="00362C41"/>
    <w:rsid w:val="00362F4D"/>
    <w:rsid w:val="003652B3"/>
    <w:rsid w:val="003656C7"/>
    <w:rsid w:val="0036589B"/>
    <w:rsid w:val="003663C4"/>
    <w:rsid w:val="00371383"/>
    <w:rsid w:val="00373CD5"/>
    <w:rsid w:val="00375526"/>
    <w:rsid w:val="00375E37"/>
    <w:rsid w:val="003768B5"/>
    <w:rsid w:val="00377574"/>
    <w:rsid w:val="00380600"/>
    <w:rsid w:val="00381A33"/>
    <w:rsid w:val="00382307"/>
    <w:rsid w:val="00384AD0"/>
    <w:rsid w:val="00385250"/>
    <w:rsid w:val="00385477"/>
    <w:rsid w:val="00385517"/>
    <w:rsid w:val="00386B2A"/>
    <w:rsid w:val="00386DB3"/>
    <w:rsid w:val="0039007A"/>
    <w:rsid w:val="00390457"/>
    <w:rsid w:val="003907D6"/>
    <w:rsid w:val="00390C47"/>
    <w:rsid w:val="00390FD7"/>
    <w:rsid w:val="00391049"/>
    <w:rsid w:val="003911EB"/>
    <w:rsid w:val="003924E0"/>
    <w:rsid w:val="00392885"/>
    <w:rsid w:val="00393053"/>
    <w:rsid w:val="00393C21"/>
    <w:rsid w:val="0039415C"/>
    <w:rsid w:val="00394B72"/>
    <w:rsid w:val="0039532F"/>
    <w:rsid w:val="00395637"/>
    <w:rsid w:val="003A014E"/>
    <w:rsid w:val="003A021B"/>
    <w:rsid w:val="003A06E9"/>
    <w:rsid w:val="003A0CB6"/>
    <w:rsid w:val="003A24BC"/>
    <w:rsid w:val="003A270A"/>
    <w:rsid w:val="003A5D6C"/>
    <w:rsid w:val="003A6134"/>
    <w:rsid w:val="003A61DA"/>
    <w:rsid w:val="003A684D"/>
    <w:rsid w:val="003A7203"/>
    <w:rsid w:val="003B059F"/>
    <w:rsid w:val="003B0C33"/>
    <w:rsid w:val="003B1292"/>
    <w:rsid w:val="003B30EE"/>
    <w:rsid w:val="003B3D63"/>
    <w:rsid w:val="003B417B"/>
    <w:rsid w:val="003B553B"/>
    <w:rsid w:val="003B6448"/>
    <w:rsid w:val="003B64F9"/>
    <w:rsid w:val="003B7ABD"/>
    <w:rsid w:val="003C0376"/>
    <w:rsid w:val="003C06E2"/>
    <w:rsid w:val="003C175D"/>
    <w:rsid w:val="003C18F1"/>
    <w:rsid w:val="003C1B1A"/>
    <w:rsid w:val="003C2E5C"/>
    <w:rsid w:val="003C30B6"/>
    <w:rsid w:val="003C4020"/>
    <w:rsid w:val="003C547F"/>
    <w:rsid w:val="003C5D90"/>
    <w:rsid w:val="003C631C"/>
    <w:rsid w:val="003C683B"/>
    <w:rsid w:val="003D07A4"/>
    <w:rsid w:val="003D0C8D"/>
    <w:rsid w:val="003D1A0A"/>
    <w:rsid w:val="003D1D96"/>
    <w:rsid w:val="003D236F"/>
    <w:rsid w:val="003D256A"/>
    <w:rsid w:val="003D2DA8"/>
    <w:rsid w:val="003D4AE7"/>
    <w:rsid w:val="003D6295"/>
    <w:rsid w:val="003E0D22"/>
    <w:rsid w:val="003E0E5A"/>
    <w:rsid w:val="003E2385"/>
    <w:rsid w:val="003E2AC4"/>
    <w:rsid w:val="003E39F9"/>
    <w:rsid w:val="003E437E"/>
    <w:rsid w:val="003E46D4"/>
    <w:rsid w:val="003E5005"/>
    <w:rsid w:val="003E548C"/>
    <w:rsid w:val="003E6E12"/>
    <w:rsid w:val="003E7140"/>
    <w:rsid w:val="003F0A1E"/>
    <w:rsid w:val="003F16F7"/>
    <w:rsid w:val="003F1AD3"/>
    <w:rsid w:val="003F32FF"/>
    <w:rsid w:val="003F3578"/>
    <w:rsid w:val="003F3E3E"/>
    <w:rsid w:val="003F4736"/>
    <w:rsid w:val="003F4A29"/>
    <w:rsid w:val="003F4C5C"/>
    <w:rsid w:val="003F5B8C"/>
    <w:rsid w:val="003F64EB"/>
    <w:rsid w:val="003F6D4A"/>
    <w:rsid w:val="00401F37"/>
    <w:rsid w:val="0040201C"/>
    <w:rsid w:val="004056E9"/>
    <w:rsid w:val="004062D2"/>
    <w:rsid w:val="00406500"/>
    <w:rsid w:val="00411540"/>
    <w:rsid w:val="00412E39"/>
    <w:rsid w:val="004134F1"/>
    <w:rsid w:val="00413C09"/>
    <w:rsid w:val="004143FB"/>
    <w:rsid w:val="0041475B"/>
    <w:rsid w:val="00415308"/>
    <w:rsid w:val="00415D74"/>
    <w:rsid w:val="00416536"/>
    <w:rsid w:val="004172BF"/>
    <w:rsid w:val="00417656"/>
    <w:rsid w:val="00417D6E"/>
    <w:rsid w:val="00420B90"/>
    <w:rsid w:val="00421E02"/>
    <w:rsid w:val="004224F1"/>
    <w:rsid w:val="004246B5"/>
    <w:rsid w:val="0042677D"/>
    <w:rsid w:val="00427B48"/>
    <w:rsid w:val="00430323"/>
    <w:rsid w:val="0043091B"/>
    <w:rsid w:val="00430EB2"/>
    <w:rsid w:val="00431B9A"/>
    <w:rsid w:val="00432796"/>
    <w:rsid w:val="0043342F"/>
    <w:rsid w:val="004350CC"/>
    <w:rsid w:val="004353BB"/>
    <w:rsid w:val="0043568A"/>
    <w:rsid w:val="0043581D"/>
    <w:rsid w:val="00441303"/>
    <w:rsid w:val="00441753"/>
    <w:rsid w:val="00441781"/>
    <w:rsid w:val="0044179D"/>
    <w:rsid w:val="00443E7E"/>
    <w:rsid w:val="00444A0A"/>
    <w:rsid w:val="00445FF1"/>
    <w:rsid w:val="004472BB"/>
    <w:rsid w:val="00447796"/>
    <w:rsid w:val="0045034D"/>
    <w:rsid w:val="00450585"/>
    <w:rsid w:val="00450F0D"/>
    <w:rsid w:val="00451CD7"/>
    <w:rsid w:val="00452795"/>
    <w:rsid w:val="00453BC9"/>
    <w:rsid w:val="0045669C"/>
    <w:rsid w:val="004569C7"/>
    <w:rsid w:val="00460382"/>
    <w:rsid w:val="00460384"/>
    <w:rsid w:val="004606FC"/>
    <w:rsid w:val="00460D2E"/>
    <w:rsid w:val="00463693"/>
    <w:rsid w:val="00464413"/>
    <w:rsid w:val="00464C74"/>
    <w:rsid w:val="00464E2E"/>
    <w:rsid w:val="00465E3F"/>
    <w:rsid w:val="00466ACF"/>
    <w:rsid w:val="00466CD1"/>
    <w:rsid w:val="00470659"/>
    <w:rsid w:val="00470994"/>
    <w:rsid w:val="00470E32"/>
    <w:rsid w:val="00471E08"/>
    <w:rsid w:val="00471EAE"/>
    <w:rsid w:val="00472991"/>
    <w:rsid w:val="00472E59"/>
    <w:rsid w:val="00476835"/>
    <w:rsid w:val="00476D4C"/>
    <w:rsid w:val="004809FC"/>
    <w:rsid w:val="00480C19"/>
    <w:rsid w:val="00480C65"/>
    <w:rsid w:val="00481626"/>
    <w:rsid w:val="004823E5"/>
    <w:rsid w:val="00482997"/>
    <w:rsid w:val="0048369C"/>
    <w:rsid w:val="00484C6D"/>
    <w:rsid w:val="00486313"/>
    <w:rsid w:val="00487499"/>
    <w:rsid w:val="00490A32"/>
    <w:rsid w:val="0049181D"/>
    <w:rsid w:val="00491904"/>
    <w:rsid w:val="00492484"/>
    <w:rsid w:val="00493FFF"/>
    <w:rsid w:val="00494DDF"/>
    <w:rsid w:val="00495FEE"/>
    <w:rsid w:val="004966C0"/>
    <w:rsid w:val="004972B0"/>
    <w:rsid w:val="00497F2D"/>
    <w:rsid w:val="004A047B"/>
    <w:rsid w:val="004A08D8"/>
    <w:rsid w:val="004A1629"/>
    <w:rsid w:val="004A2FBD"/>
    <w:rsid w:val="004A3771"/>
    <w:rsid w:val="004A7149"/>
    <w:rsid w:val="004A7BC1"/>
    <w:rsid w:val="004A7EE2"/>
    <w:rsid w:val="004B1D7D"/>
    <w:rsid w:val="004B4AEE"/>
    <w:rsid w:val="004B5683"/>
    <w:rsid w:val="004B5881"/>
    <w:rsid w:val="004B58D8"/>
    <w:rsid w:val="004B5B21"/>
    <w:rsid w:val="004B67C8"/>
    <w:rsid w:val="004B6960"/>
    <w:rsid w:val="004B6F57"/>
    <w:rsid w:val="004B764C"/>
    <w:rsid w:val="004C0F3E"/>
    <w:rsid w:val="004C1116"/>
    <w:rsid w:val="004C1300"/>
    <w:rsid w:val="004C1EAA"/>
    <w:rsid w:val="004C2BBD"/>
    <w:rsid w:val="004C36FF"/>
    <w:rsid w:val="004C39EA"/>
    <w:rsid w:val="004C46B3"/>
    <w:rsid w:val="004C474E"/>
    <w:rsid w:val="004C604B"/>
    <w:rsid w:val="004C65F4"/>
    <w:rsid w:val="004C75CE"/>
    <w:rsid w:val="004D01BF"/>
    <w:rsid w:val="004D02B4"/>
    <w:rsid w:val="004D11E6"/>
    <w:rsid w:val="004D1528"/>
    <w:rsid w:val="004D185D"/>
    <w:rsid w:val="004D1D95"/>
    <w:rsid w:val="004D2315"/>
    <w:rsid w:val="004D3422"/>
    <w:rsid w:val="004D3EEA"/>
    <w:rsid w:val="004D670B"/>
    <w:rsid w:val="004D6A82"/>
    <w:rsid w:val="004D73E9"/>
    <w:rsid w:val="004D7BDB"/>
    <w:rsid w:val="004E08FF"/>
    <w:rsid w:val="004E1023"/>
    <w:rsid w:val="004E12ED"/>
    <w:rsid w:val="004E1D87"/>
    <w:rsid w:val="004E26C7"/>
    <w:rsid w:val="004E2911"/>
    <w:rsid w:val="004E2A1F"/>
    <w:rsid w:val="004E57DA"/>
    <w:rsid w:val="004E5B5B"/>
    <w:rsid w:val="004E5BE4"/>
    <w:rsid w:val="004E6A86"/>
    <w:rsid w:val="004E6F98"/>
    <w:rsid w:val="004E6FE3"/>
    <w:rsid w:val="004F05EA"/>
    <w:rsid w:val="004F07C7"/>
    <w:rsid w:val="004F31DF"/>
    <w:rsid w:val="004F336B"/>
    <w:rsid w:val="004F370F"/>
    <w:rsid w:val="004F3F62"/>
    <w:rsid w:val="004F555A"/>
    <w:rsid w:val="004F7234"/>
    <w:rsid w:val="0050041C"/>
    <w:rsid w:val="005014B9"/>
    <w:rsid w:val="00502125"/>
    <w:rsid w:val="0050225F"/>
    <w:rsid w:val="005028A3"/>
    <w:rsid w:val="00504577"/>
    <w:rsid w:val="0050554F"/>
    <w:rsid w:val="00510293"/>
    <w:rsid w:val="005121C1"/>
    <w:rsid w:val="0051289C"/>
    <w:rsid w:val="00514683"/>
    <w:rsid w:val="005147DB"/>
    <w:rsid w:val="0051514A"/>
    <w:rsid w:val="005152DD"/>
    <w:rsid w:val="00515B54"/>
    <w:rsid w:val="00515F0D"/>
    <w:rsid w:val="00517795"/>
    <w:rsid w:val="00517BD0"/>
    <w:rsid w:val="00517E0A"/>
    <w:rsid w:val="00517FA4"/>
    <w:rsid w:val="00521831"/>
    <w:rsid w:val="00523D1D"/>
    <w:rsid w:val="00525111"/>
    <w:rsid w:val="00527327"/>
    <w:rsid w:val="0053199E"/>
    <w:rsid w:val="00531AC6"/>
    <w:rsid w:val="00531FC9"/>
    <w:rsid w:val="0053324E"/>
    <w:rsid w:val="00534308"/>
    <w:rsid w:val="00536D04"/>
    <w:rsid w:val="00536FB4"/>
    <w:rsid w:val="005376A3"/>
    <w:rsid w:val="00537B62"/>
    <w:rsid w:val="005400C8"/>
    <w:rsid w:val="00542262"/>
    <w:rsid w:val="0054350A"/>
    <w:rsid w:val="0054380A"/>
    <w:rsid w:val="00543C38"/>
    <w:rsid w:val="005448F9"/>
    <w:rsid w:val="00546427"/>
    <w:rsid w:val="00550431"/>
    <w:rsid w:val="005509A7"/>
    <w:rsid w:val="00550E01"/>
    <w:rsid w:val="00550E65"/>
    <w:rsid w:val="00551442"/>
    <w:rsid w:val="00552FEB"/>
    <w:rsid w:val="005530FB"/>
    <w:rsid w:val="00555620"/>
    <w:rsid w:val="005565DF"/>
    <w:rsid w:val="0056046F"/>
    <w:rsid w:val="005604A2"/>
    <w:rsid w:val="00561651"/>
    <w:rsid w:val="00561912"/>
    <w:rsid w:val="00561A79"/>
    <w:rsid w:val="00563A68"/>
    <w:rsid w:val="00563B6A"/>
    <w:rsid w:val="00564E46"/>
    <w:rsid w:val="0056511A"/>
    <w:rsid w:val="005664D1"/>
    <w:rsid w:val="0057061A"/>
    <w:rsid w:val="00570CD8"/>
    <w:rsid w:val="00570DF6"/>
    <w:rsid w:val="00572618"/>
    <w:rsid w:val="00573092"/>
    <w:rsid w:val="00574309"/>
    <w:rsid w:val="0057474A"/>
    <w:rsid w:val="00574F88"/>
    <w:rsid w:val="00580818"/>
    <w:rsid w:val="00580BB3"/>
    <w:rsid w:val="00581392"/>
    <w:rsid w:val="005822AE"/>
    <w:rsid w:val="005846A6"/>
    <w:rsid w:val="00585E16"/>
    <w:rsid w:val="00587939"/>
    <w:rsid w:val="005905A6"/>
    <w:rsid w:val="00590661"/>
    <w:rsid w:val="00590830"/>
    <w:rsid w:val="00590F53"/>
    <w:rsid w:val="0059138C"/>
    <w:rsid w:val="005919C6"/>
    <w:rsid w:val="005924E6"/>
    <w:rsid w:val="0059259D"/>
    <w:rsid w:val="00592EF4"/>
    <w:rsid w:val="005941EC"/>
    <w:rsid w:val="0059463A"/>
    <w:rsid w:val="005952E4"/>
    <w:rsid w:val="005957AD"/>
    <w:rsid w:val="00595963"/>
    <w:rsid w:val="00597368"/>
    <w:rsid w:val="005A02EF"/>
    <w:rsid w:val="005A0C84"/>
    <w:rsid w:val="005A1B9A"/>
    <w:rsid w:val="005A2918"/>
    <w:rsid w:val="005A3C78"/>
    <w:rsid w:val="005A3D31"/>
    <w:rsid w:val="005A3F90"/>
    <w:rsid w:val="005A4793"/>
    <w:rsid w:val="005A4B15"/>
    <w:rsid w:val="005A52D1"/>
    <w:rsid w:val="005A5BAB"/>
    <w:rsid w:val="005A68C3"/>
    <w:rsid w:val="005A6A3C"/>
    <w:rsid w:val="005A7AC1"/>
    <w:rsid w:val="005A7C23"/>
    <w:rsid w:val="005B01CA"/>
    <w:rsid w:val="005B1B68"/>
    <w:rsid w:val="005B3005"/>
    <w:rsid w:val="005B45F4"/>
    <w:rsid w:val="005B6F5B"/>
    <w:rsid w:val="005B71FB"/>
    <w:rsid w:val="005C125B"/>
    <w:rsid w:val="005C1F02"/>
    <w:rsid w:val="005C2C65"/>
    <w:rsid w:val="005C3118"/>
    <w:rsid w:val="005C3653"/>
    <w:rsid w:val="005C4010"/>
    <w:rsid w:val="005C4E50"/>
    <w:rsid w:val="005C5E63"/>
    <w:rsid w:val="005D0A04"/>
    <w:rsid w:val="005D0ECF"/>
    <w:rsid w:val="005D1D2C"/>
    <w:rsid w:val="005D1DCF"/>
    <w:rsid w:val="005D270F"/>
    <w:rsid w:val="005D3857"/>
    <w:rsid w:val="005D567A"/>
    <w:rsid w:val="005D5764"/>
    <w:rsid w:val="005D6061"/>
    <w:rsid w:val="005D60FA"/>
    <w:rsid w:val="005D63A6"/>
    <w:rsid w:val="005D6A43"/>
    <w:rsid w:val="005D7F41"/>
    <w:rsid w:val="005E02FE"/>
    <w:rsid w:val="005E1809"/>
    <w:rsid w:val="005E1C84"/>
    <w:rsid w:val="005E3E79"/>
    <w:rsid w:val="005E462E"/>
    <w:rsid w:val="005E56FD"/>
    <w:rsid w:val="005E6506"/>
    <w:rsid w:val="005E6A90"/>
    <w:rsid w:val="005E7C30"/>
    <w:rsid w:val="005F015E"/>
    <w:rsid w:val="005F0D33"/>
    <w:rsid w:val="005F1050"/>
    <w:rsid w:val="005F1EC5"/>
    <w:rsid w:val="005F3AF8"/>
    <w:rsid w:val="005F61EB"/>
    <w:rsid w:val="005F6883"/>
    <w:rsid w:val="00601B26"/>
    <w:rsid w:val="00602F90"/>
    <w:rsid w:val="006031E1"/>
    <w:rsid w:val="00605446"/>
    <w:rsid w:val="00605689"/>
    <w:rsid w:val="00605DC2"/>
    <w:rsid w:val="0060639E"/>
    <w:rsid w:val="00607510"/>
    <w:rsid w:val="0061012D"/>
    <w:rsid w:val="00610137"/>
    <w:rsid w:val="00611004"/>
    <w:rsid w:val="0061138B"/>
    <w:rsid w:val="00611691"/>
    <w:rsid w:val="00613A70"/>
    <w:rsid w:val="00613AC4"/>
    <w:rsid w:val="00613D11"/>
    <w:rsid w:val="00613F0C"/>
    <w:rsid w:val="00613F9F"/>
    <w:rsid w:val="00614AD2"/>
    <w:rsid w:val="00614EEA"/>
    <w:rsid w:val="006155BE"/>
    <w:rsid w:val="00615777"/>
    <w:rsid w:val="006169A6"/>
    <w:rsid w:val="00616D9D"/>
    <w:rsid w:val="00617CDF"/>
    <w:rsid w:val="00617D6A"/>
    <w:rsid w:val="0062110C"/>
    <w:rsid w:val="00623590"/>
    <w:rsid w:val="00623678"/>
    <w:rsid w:val="00623BF1"/>
    <w:rsid w:val="0062610D"/>
    <w:rsid w:val="006277DC"/>
    <w:rsid w:val="00630872"/>
    <w:rsid w:val="006310A4"/>
    <w:rsid w:val="0063241F"/>
    <w:rsid w:val="00632972"/>
    <w:rsid w:val="00632DE3"/>
    <w:rsid w:val="006349D2"/>
    <w:rsid w:val="00634B95"/>
    <w:rsid w:val="00634E99"/>
    <w:rsid w:val="006355BE"/>
    <w:rsid w:val="006371B1"/>
    <w:rsid w:val="00637327"/>
    <w:rsid w:val="006400CE"/>
    <w:rsid w:val="00640C26"/>
    <w:rsid w:val="00640CAD"/>
    <w:rsid w:val="00643B7C"/>
    <w:rsid w:val="00645F88"/>
    <w:rsid w:val="006504FE"/>
    <w:rsid w:val="00650C0B"/>
    <w:rsid w:val="00650D9D"/>
    <w:rsid w:val="00651413"/>
    <w:rsid w:val="006514A8"/>
    <w:rsid w:val="00651A58"/>
    <w:rsid w:val="0065265D"/>
    <w:rsid w:val="0065297D"/>
    <w:rsid w:val="00652B35"/>
    <w:rsid w:val="00653A7D"/>
    <w:rsid w:val="00654376"/>
    <w:rsid w:val="00655206"/>
    <w:rsid w:val="00655FB6"/>
    <w:rsid w:val="00655FF9"/>
    <w:rsid w:val="006574B8"/>
    <w:rsid w:val="00657E53"/>
    <w:rsid w:val="006612B8"/>
    <w:rsid w:val="006619C4"/>
    <w:rsid w:val="00663000"/>
    <w:rsid w:val="00664E83"/>
    <w:rsid w:val="00664F4A"/>
    <w:rsid w:val="00666DCE"/>
    <w:rsid w:val="00667AE0"/>
    <w:rsid w:val="00670882"/>
    <w:rsid w:val="00672213"/>
    <w:rsid w:val="00672C87"/>
    <w:rsid w:val="00672F89"/>
    <w:rsid w:val="00673781"/>
    <w:rsid w:val="00673BC3"/>
    <w:rsid w:val="00673CE7"/>
    <w:rsid w:val="0067414A"/>
    <w:rsid w:val="00674726"/>
    <w:rsid w:val="00675EB0"/>
    <w:rsid w:val="00681789"/>
    <w:rsid w:val="00681D2F"/>
    <w:rsid w:val="00682F2A"/>
    <w:rsid w:val="00685BA1"/>
    <w:rsid w:val="00686FFD"/>
    <w:rsid w:val="006910E4"/>
    <w:rsid w:val="00691457"/>
    <w:rsid w:val="00691E19"/>
    <w:rsid w:val="006938EF"/>
    <w:rsid w:val="00693CE5"/>
    <w:rsid w:val="00695857"/>
    <w:rsid w:val="006968C6"/>
    <w:rsid w:val="006A224E"/>
    <w:rsid w:val="006A2D2C"/>
    <w:rsid w:val="006A3141"/>
    <w:rsid w:val="006A4B59"/>
    <w:rsid w:val="006A5356"/>
    <w:rsid w:val="006A57E6"/>
    <w:rsid w:val="006A6F32"/>
    <w:rsid w:val="006B26F8"/>
    <w:rsid w:val="006B2DAD"/>
    <w:rsid w:val="006B32DC"/>
    <w:rsid w:val="006B3D89"/>
    <w:rsid w:val="006B4B52"/>
    <w:rsid w:val="006B6937"/>
    <w:rsid w:val="006B6AEA"/>
    <w:rsid w:val="006C00DA"/>
    <w:rsid w:val="006C1348"/>
    <w:rsid w:val="006C22EF"/>
    <w:rsid w:val="006C412D"/>
    <w:rsid w:val="006C4363"/>
    <w:rsid w:val="006C4655"/>
    <w:rsid w:val="006C4A23"/>
    <w:rsid w:val="006C4B49"/>
    <w:rsid w:val="006D4225"/>
    <w:rsid w:val="006D47EF"/>
    <w:rsid w:val="006D4A6D"/>
    <w:rsid w:val="006D5244"/>
    <w:rsid w:val="006D55C0"/>
    <w:rsid w:val="006D6AF6"/>
    <w:rsid w:val="006D6CC0"/>
    <w:rsid w:val="006D71B6"/>
    <w:rsid w:val="006D7783"/>
    <w:rsid w:val="006E00C6"/>
    <w:rsid w:val="006E06F5"/>
    <w:rsid w:val="006E2A46"/>
    <w:rsid w:val="006E3159"/>
    <w:rsid w:val="006E446A"/>
    <w:rsid w:val="006E460C"/>
    <w:rsid w:val="006E481C"/>
    <w:rsid w:val="006E4B79"/>
    <w:rsid w:val="006E66A1"/>
    <w:rsid w:val="006E74E0"/>
    <w:rsid w:val="006E7543"/>
    <w:rsid w:val="006E79AB"/>
    <w:rsid w:val="006F022D"/>
    <w:rsid w:val="006F1101"/>
    <w:rsid w:val="006F1C76"/>
    <w:rsid w:val="006F2244"/>
    <w:rsid w:val="006F30F0"/>
    <w:rsid w:val="006F41C9"/>
    <w:rsid w:val="006F48C8"/>
    <w:rsid w:val="00701937"/>
    <w:rsid w:val="00702216"/>
    <w:rsid w:val="007030BB"/>
    <w:rsid w:val="00703616"/>
    <w:rsid w:val="0070368A"/>
    <w:rsid w:val="007042A4"/>
    <w:rsid w:val="0070470E"/>
    <w:rsid w:val="007049CF"/>
    <w:rsid w:val="0070593C"/>
    <w:rsid w:val="00707371"/>
    <w:rsid w:val="00707EE5"/>
    <w:rsid w:val="007108B9"/>
    <w:rsid w:val="00710AB7"/>
    <w:rsid w:val="0071139C"/>
    <w:rsid w:val="00711AAC"/>
    <w:rsid w:val="00711F38"/>
    <w:rsid w:val="007143AC"/>
    <w:rsid w:val="0071451B"/>
    <w:rsid w:val="00715082"/>
    <w:rsid w:val="007157CC"/>
    <w:rsid w:val="00717A40"/>
    <w:rsid w:val="007208F0"/>
    <w:rsid w:val="007217E4"/>
    <w:rsid w:val="00723300"/>
    <w:rsid w:val="007247F8"/>
    <w:rsid w:val="00725E5D"/>
    <w:rsid w:val="0072664A"/>
    <w:rsid w:val="0072704E"/>
    <w:rsid w:val="00730E43"/>
    <w:rsid w:val="00731FE0"/>
    <w:rsid w:val="00732446"/>
    <w:rsid w:val="00735CEC"/>
    <w:rsid w:val="0073601A"/>
    <w:rsid w:val="007406B5"/>
    <w:rsid w:val="007408A0"/>
    <w:rsid w:val="00744F1B"/>
    <w:rsid w:val="00744FD2"/>
    <w:rsid w:val="00745B63"/>
    <w:rsid w:val="00745EF3"/>
    <w:rsid w:val="0074741C"/>
    <w:rsid w:val="007506FA"/>
    <w:rsid w:val="00751038"/>
    <w:rsid w:val="007512B1"/>
    <w:rsid w:val="0075188C"/>
    <w:rsid w:val="00751ADC"/>
    <w:rsid w:val="00752601"/>
    <w:rsid w:val="00752FF6"/>
    <w:rsid w:val="0075336A"/>
    <w:rsid w:val="0075336E"/>
    <w:rsid w:val="00754B7B"/>
    <w:rsid w:val="007555DD"/>
    <w:rsid w:val="00757A5D"/>
    <w:rsid w:val="007614C4"/>
    <w:rsid w:val="00762AED"/>
    <w:rsid w:val="00763C3F"/>
    <w:rsid w:val="00763CA5"/>
    <w:rsid w:val="00764751"/>
    <w:rsid w:val="00765345"/>
    <w:rsid w:val="007663EC"/>
    <w:rsid w:val="007670E1"/>
    <w:rsid w:val="007677F9"/>
    <w:rsid w:val="00767A3A"/>
    <w:rsid w:val="00767C0F"/>
    <w:rsid w:val="00770451"/>
    <w:rsid w:val="00770BD7"/>
    <w:rsid w:val="007710A3"/>
    <w:rsid w:val="00771C0C"/>
    <w:rsid w:val="0077222F"/>
    <w:rsid w:val="007722DC"/>
    <w:rsid w:val="0077232C"/>
    <w:rsid w:val="007724DE"/>
    <w:rsid w:val="00772583"/>
    <w:rsid w:val="00773684"/>
    <w:rsid w:val="007737AF"/>
    <w:rsid w:val="00773CC1"/>
    <w:rsid w:val="007747F7"/>
    <w:rsid w:val="00774C64"/>
    <w:rsid w:val="007759BE"/>
    <w:rsid w:val="00775AA4"/>
    <w:rsid w:val="00777352"/>
    <w:rsid w:val="007808F3"/>
    <w:rsid w:val="007812C4"/>
    <w:rsid w:val="00781312"/>
    <w:rsid w:val="00781A8E"/>
    <w:rsid w:val="00783CBF"/>
    <w:rsid w:val="00784838"/>
    <w:rsid w:val="00784DB1"/>
    <w:rsid w:val="007855EE"/>
    <w:rsid w:val="00785D73"/>
    <w:rsid w:val="007900C9"/>
    <w:rsid w:val="00790921"/>
    <w:rsid w:val="00790993"/>
    <w:rsid w:val="0079217E"/>
    <w:rsid w:val="007968A3"/>
    <w:rsid w:val="0079747F"/>
    <w:rsid w:val="00797DF5"/>
    <w:rsid w:val="007A00A4"/>
    <w:rsid w:val="007A0A8C"/>
    <w:rsid w:val="007A11C1"/>
    <w:rsid w:val="007A15D5"/>
    <w:rsid w:val="007A3413"/>
    <w:rsid w:val="007A44ED"/>
    <w:rsid w:val="007A463E"/>
    <w:rsid w:val="007A48B1"/>
    <w:rsid w:val="007A48E9"/>
    <w:rsid w:val="007A6881"/>
    <w:rsid w:val="007B008E"/>
    <w:rsid w:val="007B07CC"/>
    <w:rsid w:val="007B100B"/>
    <w:rsid w:val="007B269A"/>
    <w:rsid w:val="007B26DC"/>
    <w:rsid w:val="007B40CE"/>
    <w:rsid w:val="007B41D7"/>
    <w:rsid w:val="007B422D"/>
    <w:rsid w:val="007B6E22"/>
    <w:rsid w:val="007B7336"/>
    <w:rsid w:val="007C0BAA"/>
    <w:rsid w:val="007C28B5"/>
    <w:rsid w:val="007C3FE6"/>
    <w:rsid w:val="007C4575"/>
    <w:rsid w:val="007D0B89"/>
    <w:rsid w:val="007D0F9A"/>
    <w:rsid w:val="007D18A0"/>
    <w:rsid w:val="007D23CF"/>
    <w:rsid w:val="007D2546"/>
    <w:rsid w:val="007D3BAF"/>
    <w:rsid w:val="007D4015"/>
    <w:rsid w:val="007D5783"/>
    <w:rsid w:val="007D6C3D"/>
    <w:rsid w:val="007D7C14"/>
    <w:rsid w:val="007E00F5"/>
    <w:rsid w:val="007E19AB"/>
    <w:rsid w:val="007E1B46"/>
    <w:rsid w:val="007E2649"/>
    <w:rsid w:val="007E275C"/>
    <w:rsid w:val="007E287F"/>
    <w:rsid w:val="007E4190"/>
    <w:rsid w:val="007E4E80"/>
    <w:rsid w:val="007E65BE"/>
    <w:rsid w:val="007E68D0"/>
    <w:rsid w:val="007E6D99"/>
    <w:rsid w:val="007E7D9B"/>
    <w:rsid w:val="007F0F0F"/>
    <w:rsid w:val="007F1E0A"/>
    <w:rsid w:val="007F2EC8"/>
    <w:rsid w:val="007F348A"/>
    <w:rsid w:val="007F4130"/>
    <w:rsid w:val="007F61D8"/>
    <w:rsid w:val="007F72A2"/>
    <w:rsid w:val="007F7C7A"/>
    <w:rsid w:val="007F7D0D"/>
    <w:rsid w:val="0080041A"/>
    <w:rsid w:val="00800632"/>
    <w:rsid w:val="008008ED"/>
    <w:rsid w:val="00800D80"/>
    <w:rsid w:val="00801CD5"/>
    <w:rsid w:val="0080244C"/>
    <w:rsid w:val="00802CBD"/>
    <w:rsid w:val="00803741"/>
    <w:rsid w:val="00803BD9"/>
    <w:rsid w:val="0080497F"/>
    <w:rsid w:val="00804C42"/>
    <w:rsid w:val="00805AD9"/>
    <w:rsid w:val="00812210"/>
    <w:rsid w:val="00817B12"/>
    <w:rsid w:val="0082339C"/>
    <w:rsid w:val="00823AA7"/>
    <w:rsid w:val="008242B9"/>
    <w:rsid w:val="00824879"/>
    <w:rsid w:val="0082504B"/>
    <w:rsid w:val="008251F9"/>
    <w:rsid w:val="00826AC2"/>
    <w:rsid w:val="00826C26"/>
    <w:rsid w:val="0082712E"/>
    <w:rsid w:val="00827543"/>
    <w:rsid w:val="008316F4"/>
    <w:rsid w:val="00833450"/>
    <w:rsid w:val="00833E76"/>
    <w:rsid w:val="008350E3"/>
    <w:rsid w:val="0083691B"/>
    <w:rsid w:val="00837096"/>
    <w:rsid w:val="0083748F"/>
    <w:rsid w:val="0084030B"/>
    <w:rsid w:val="00840856"/>
    <w:rsid w:val="00840879"/>
    <w:rsid w:val="00843420"/>
    <w:rsid w:val="00844B51"/>
    <w:rsid w:val="008460D3"/>
    <w:rsid w:val="00846796"/>
    <w:rsid w:val="00850561"/>
    <w:rsid w:val="00853062"/>
    <w:rsid w:val="00853241"/>
    <w:rsid w:val="00853F79"/>
    <w:rsid w:val="00854154"/>
    <w:rsid w:val="008561B4"/>
    <w:rsid w:val="008574A2"/>
    <w:rsid w:val="00857DD6"/>
    <w:rsid w:val="00860315"/>
    <w:rsid w:val="0086116B"/>
    <w:rsid w:val="00861845"/>
    <w:rsid w:val="008621FB"/>
    <w:rsid w:val="008626A5"/>
    <w:rsid w:val="0086480A"/>
    <w:rsid w:val="00864E77"/>
    <w:rsid w:val="00865771"/>
    <w:rsid w:val="00867F28"/>
    <w:rsid w:val="0087156B"/>
    <w:rsid w:val="00871737"/>
    <w:rsid w:val="00872543"/>
    <w:rsid w:val="00872614"/>
    <w:rsid w:val="008728C8"/>
    <w:rsid w:val="00874A65"/>
    <w:rsid w:val="008758FF"/>
    <w:rsid w:val="00875A6B"/>
    <w:rsid w:val="00880B2B"/>
    <w:rsid w:val="00880B8E"/>
    <w:rsid w:val="008816C8"/>
    <w:rsid w:val="00883D66"/>
    <w:rsid w:val="00884558"/>
    <w:rsid w:val="00884FE1"/>
    <w:rsid w:val="0088516E"/>
    <w:rsid w:val="008856C0"/>
    <w:rsid w:val="00890A32"/>
    <w:rsid w:val="008915E9"/>
    <w:rsid w:val="008918F1"/>
    <w:rsid w:val="00891F9D"/>
    <w:rsid w:val="00893556"/>
    <w:rsid w:val="00893DFD"/>
    <w:rsid w:val="00897FE6"/>
    <w:rsid w:val="008A17A9"/>
    <w:rsid w:val="008A1E21"/>
    <w:rsid w:val="008A1FC1"/>
    <w:rsid w:val="008A2535"/>
    <w:rsid w:val="008A2904"/>
    <w:rsid w:val="008A3462"/>
    <w:rsid w:val="008A5C57"/>
    <w:rsid w:val="008A6DF9"/>
    <w:rsid w:val="008A6E18"/>
    <w:rsid w:val="008B09CF"/>
    <w:rsid w:val="008B1158"/>
    <w:rsid w:val="008B1C61"/>
    <w:rsid w:val="008B205E"/>
    <w:rsid w:val="008B40EC"/>
    <w:rsid w:val="008B60A7"/>
    <w:rsid w:val="008B66E9"/>
    <w:rsid w:val="008B7D1B"/>
    <w:rsid w:val="008B7ED1"/>
    <w:rsid w:val="008B7F2F"/>
    <w:rsid w:val="008C2FC5"/>
    <w:rsid w:val="008C3104"/>
    <w:rsid w:val="008C36C6"/>
    <w:rsid w:val="008C3850"/>
    <w:rsid w:val="008C5336"/>
    <w:rsid w:val="008C605B"/>
    <w:rsid w:val="008D0005"/>
    <w:rsid w:val="008D04E6"/>
    <w:rsid w:val="008D0CA1"/>
    <w:rsid w:val="008D107F"/>
    <w:rsid w:val="008D16D3"/>
    <w:rsid w:val="008D17DB"/>
    <w:rsid w:val="008D4F6C"/>
    <w:rsid w:val="008D583D"/>
    <w:rsid w:val="008D5FBF"/>
    <w:rsid w:val="008D6B5E"/>
    <w:rsid w:val="008D7BCB"/>
    <w:rsid w:val="008E1DDE"/>
    <w:rsid w:val="008E293B"/>
    <w:rsid w:val="008E4144"/>
    <w:rsid w:val="008E5D91"/>
    <w:rsid w:val="008E63C2"/>
    <w:rsid w:val="008E6F02"/>
    <w:rsid w:val="008F0C10"/>
    <w:rsid w:val="008F16DF"/>
    <w:rsid w:val="008F28EF"/>
    <w:rsid w:val="008F3522"/>
    <w:rsid w:val="008F50C4"/>
    <w:rsid w:val="008F5247"/>
    <w:rsid w:val="008F5E57"/>
    <w:rsid w:val="008F5F72"/>
    <w:rsid w:val="008F619A"/>
    <w:rsid w:val="008F7353"/>
    <w:rsid w:val="008F7EC7"/>
    <w:rsid w:val="00900D90"/>
    <w:rsid w:val="00901507"/>
    <w:rsid w:val="00903387"/>
    <w:rsid w:val="009045A8"/>
    <w:rsid w:val="009058D1"/>
    <w:rsid w:val="0090596C"/>
    <w:rsid w:val="00905FC1"/>
    <w:rsid w:val="00907712"/>
    <w:rsid w:val="00907BF4"/>
    <w:rsid w:val="009122A0"/>
    <w:rsid w:val="00912C21"/>
    <w:rsid w:val="00914275"/>
    <w:rsid w:val="00914952"/>
    <w:rsid w:val="0091567B"/>
    <w:rsid w:val="00915D8F"/>
    <w:rsid w:val="0091604C"/>
    <w:rsid w:val="00916B8F"/>
    <w:rsid w:val="00916DA5"/>
    <w:rsid w:val="00916EC8"/>
    <w:rsid w:val="00917809"/>
    <w:rsid w:val="009178F1"/>
    <w:rsid w:val="00917AFE"/>
    <w:rsid w:val="0092002F"/>
    <w:rsid w:val="00921142"/>
    <w:rsid w:val="009214ED"/>
    <w:rsid w:val="00921F43"/>
    <w:rsid w:val="0092233F"/>
    <w:rsid w:val="009225FF"/>
    <w:rsid w:val="00923423"/>
    <w:rsid w:val="00926467"/>
    <w:rsid w:val="00927913"/>
    <w:rsid w:val="00931E3A"/>
    <w:rsid w:val="009326AC"/>
    <w:rsid w:val="009334B6"/>
    <w:rsid w:val="00933865"/>
    <w:rsid w:val="00933AD2"/>
    <w:rsid w:val="009341E0"/>
    <w:rsid w:val="00934282"/>
    <w:rsid w:val="00935029"/>
    <w:rsid w:val="0093648F"/>
    <w:rsid w:val="009374B6"/>
    <w:rsid w:val="009379D2"/>
    <w:rsid w:val="0094056F"/>
    <w:rsid w:val="009405E2"/>
    <w:rsid w:val="00940F9A"/>
    <w:rsid w:val="00941539"/>
    <w:rsid w:val="009419E6"/>
    <w:rsid w:val="009433F8"/>
    <w:rsid w:val="009438AF"/>
    <w:rsid w:val="00943922"/>
    <w:rsid w:val="00943C98"/>
    <w:rsid w:val="00944571"/>
    <w:rsid w:val="009449A1"/>
    <w:rsid w:val="0094561D"/>
    <w:rsid w:val="00946AD8"/>
    <w:rsid w:val="00946F16"/>
    <w:rsid w:val="00946F89"/>
    <w:rsid w:val="009472FF"/>
    <w:rsid w:val="009473A8"/>
    <w:rsid w:val="009478FA"/>
    <w:rsid w:val="009531D6"/>
    <w:rsid w:val="00953D2D"/>
    <w:rsid w:val="00953F68"/>
    <w:rsid w:val="00953F6C"/>
    <w:rsid w:val="0095405C"/>
    <w:rsid w:val="0095433A"/>
    <w:rsid w:val="00954D2F"/>
    <w:rsid w:val="00955C5D"/>
    <w:rsid w:val="009575CA"/>
    <w:rsid w:val="00957922"/>
    <w:rsid w:val="009579DB"/>
    <w:rsid w:val="0096014D"/>
    <w:rsid w:val="00960282"/>
    <w:rsid w:val="00960E5F"/>
    <w:rsid w:val="00961754"/>
    <w:rsid w:val="009637C4"/>
    <w:rsid w:val="0096497E"/>
    <w:rsid w:val="00965046"/>
    <w:rsid w:val="0096561B"/>
    <w:rsid w:val="0096569B"/>
    <w:rsid w:val="00965BD0"/>
    <w:rsid w:val="00966460"/>
    <w:rsid w:val="00966605"/>
    <w:rsid w:val="00967041"/>
    <w:rsid w:val="00967143"/>
    <w:rsid w:val="009677C6"/>
    <w:rsid w:val="0097062E"/>
    <w:rsid w:val="009708A2"/>
    <w:rsid w:val="00971B45"/>
    <w:rsid w:val="00972BD1"/>
    <w:rsid w:val="009754C3"/>
    <w:rsid w:val="00975F7D"/>
    <w:rsid w:val="009771DC"/>
    <w:rsid w:val="00977826"/>
    <w:rsid w:val="00977A1A"/>
    <w:rsid w:val="00981676"/>
    <w:rsid w:val="00981699"/>
    <w:rsid w:val="009816F6"/>
    <w:rsid w:val="00981CCC"/>
    <w:rsid w:val="00981D4E"/>
    <w:rsid w:val="0098214E"/>
    <w:rsid w:val="0098441F"/>
    <w:rsid w:val="00984E33"/>
    <w:rsid w:val="00985879"/>
    <w:rsid w:val="00990C80"/>
    <w:rsid w:val="00991308"/>
    <w:rsid w:val="00991732"/>
    <w:rsid w:val="00992E81"/>
    <w:rsid w:val="009937FA"/>
    <w:rsid w:val="00993C37"/>
    <w:rsid w:val="00993E17"/>
    <w:rsid w:val="009964E1"/>
    <w:rsid w:val="00996A9D"/>
    <w:rsid w:val="009A02B4"/>
    <w:rsid w:val="009A19FC"/>
    <w:rsid w:val="009A258D"/>
    <w:rsid w:val="009A2A7D"/>
    <w:rsid w:val="009A3B8F"/>
    <w:rsid w:val="009A3BA9"/>
    <w:rsid w:val="009A42BB"/>
    <w:rsid w:val="009A4A5E"/>
    <w:rsid w:val="009A5398"/>
    <w:rsid w:val="009A551B"/>
    <w:rsid w:val="009A5A50"/>
    <w:rsid w:val="009A61F2"/>
    <w:rsid w:val="009A6A9A"/>
    <w:rsid w:val="009B0EA3"/>
    <w:rsid w:val="009B1081"/>
    <w:rsid w:val="009B2B3C"/>
    <w:rsid w:val="009B4230"/>
    <w:rsid w:val="009B4DA6"/>
    <w:rsid w:val="009B51A2"/>
    <w:rsid w:val="009B599C"/>
    <w:rsid w:val="009B61E1"/>
    <w:rsid w:val="009B691E"/>
    <w:rsid w:val="009B6A24"/>
    <w:rsid w:val="009B6CEA"/>
    <w:rsid w:val="009B6DDB"/>
    <w:rsid w:val="009C0563"/>
    <w:rsid w:val="009C1206"/>
    <w:rsid w:val="009C15FA"/>
    <w:rsid w:val="009C1B2A"/>
    <w:rsid w:val="009C20BB"/>
    <w:rsid w:val="009C279B"/>
    <w:rsid w:val="009C382C"/>
    <w:rsid w:val="009C4D67"/>
    <w:rsid w:val="009C5062"/>
    <w:rsid w:val="009C59CE"/>
    <w:rsid w:val="009C5E3D"/>
    <w:rsid w:val="009C5EEE"/>
    <w:rsid w:val="009C696F"/>
    <w:rsid w:val="009C6BAE"/>
    <w:rsid w:val="009C6ED7"/>
    <w:rsid w:val="009C734B"/>
    <w:rsid w:val="009D0174"/>
    <w:rsid w:val="009D06E5"/>
    <w:rsid w:val="009D1F44"/>
    <w:rsid w:val="009D25A6"/>
    <w:rsid w:val="009D27BD"/>
    <w:rsid w:val="009D2BC2"/>
    <w:rsid w:val="009D41EB"/>
    <w:rsid w:val="009D572A"/>
    <w:rsid w:val="009E0281"/>
    <w:rsid w:val="009E0282"/>
    <w:rsid w:val="009E08A4"/>
    <w:rsid w:val="009E0FF8"/>
    <w:rsid w:val="009E2B13"/>
    <w:rsid w:val="009E462B"/>
    <w:rsid w:val="009E4A28"/>
    <w:rsid w:val="009E6521"/>
    <w:rsid w:val="009F1017"/>
    <w:rsid w:val="009F2046"/>
    <w:rsid w:val="009F223F"/>
    <w:rsid w:val="009F250B"/>
    <w:rsid w:val="009F29D4"/>
    <w:rsid w:val="009F2A1A"/>
    <w:rsid w:val="009F2B60"/>
    <w:rsid w:val="009F2CC6"/>
    <w:rsid w:val="009F2DBE"/>
    <w:rsid w:val="009F2F8B"/>
    <w:rsid w:val="009F6398"/>
    <w:rsid w:val="009F7AC0"/>
    <w:rsid w:val="00A004E7"/>
    <w:rsid w:val="00A00973"/>
    <w:rsid w:val="00A021AA"/>
    <w:rsid w:val="00A0290A"/>
    <w:rsid w:val="00A02CB4"/>
    <w:rsid w:val="00A05E77"/>
    <w:rsid w:val="00A06253"/>
    <w:rsid w:val="00A06837"/>
    <w:rsid w:val="00A07B15"/>
    <w:rsid w:val="00A10E10"/>
    <w:rsid w:val="00A11358"/>
    <w:rsid w:val="00A1254E"/>
    <w:rsid w:val="00A12D79"/>
    <w:rsid w:val="00A14794"/>
    <w:rsid w:val="00A15444"/>
    <w:rsid w:val="00A1655A"/>
    <w:rsid w:val="00A1680F"/>
    <w:rsid w:val="00A17204"/>
    <w:rsid w:val="00A206DC"/>
    <w:rsid w:val="00A21B22"/>
    <w:rsid w:val="00A22017"/>
    <w:rsid w:val="00A236FA"/>
    <w:rsid w:val="00A23D07"/>
    <w:rsid w:val="00A25520"/>
    <w:rsid w:val="00A255CB"/>
    <w:rsid w:val="00A2583B"/>
    <w:rsid w:val="00A259C9"/>
    <w:rsid w:val="00A2621A"/>
    <w:rsid w:val="00A26738"/>
    <w:rsid w:val="00A311D3"/>
    <w:rsid w:val="00A32179"/>
    <w:rsid w:val="00A322AD"/>
    <w:rsid w:val="00A342E7"/>
    <w:rsid w:val="00A34FD0"/>
    <w:rsid w:val="00A35BDB"/>
    <w:rsid w:val="00A4108F"/>
    <w:rsid w:val="00A41FE0"/>
    <w:rsid w:val="00A439E6"/>
    <w:rsid w:val="00A45F90"/>
    <w:rsid w:val="00A46134"/>
    <w:rsid w:val="00A502F7"/>
    <w:rsid w:val="00A50969"/>
    <w:rsid w:val="00A50E37"/>
    <w:rsid w:val="00A51040"/>
    <w:rsid w:val="00A51D42"/>
    <w:rsid w:val="00A51ED3"/>
    <w:rsid w:val="00A53277"/>
    <w:rsid w:val="00A53DE8"/>
    <w:rsid w:val="00A56D01"/>
    <w:rsid w:val="00A57910"/>
    <w:rsid w:val="00A57D73"/>
    <w:rsid w:val="00A61687"/>
    <w:rsid w:val="00A6318C"/>
    <w:rsid w:val="00A63DD1"/>
    <w:rsid w:val="00A66048"/>
    <w:rsid w:val="00A662CB"/>
    <w:rsid w:val="00A6688A"/>
    <w:rsid w:val="00A67268"/>
    <w:rsid w:val="00A706F1"/>
    <w:rsid w:val="00A70AA0"/>
    <w:rsid w:val="00A70CA0"/>
    <w:rsid w:val="00A710A9"/>
    <w:rsid w:val="00A72E80"/>
    <w:rsid w:val="00A735D6"/>
    <w:rsid w:val="00A769C8"/>
    <w:rsid w:val="00A774A0"/>
    <w:rsid w:val="00A809B0"/>
    <w:rsid w:val="00A82B44"/>
    <w:rsid w:val="00A82FBD"/>
    <w:rsid w:val="00A830EE"/>
    <w:rsid w:val="00A84BC7"/>
    <w:rsid w:val="00A84C20"/>
    <w:rsid w:val="00A87D89"/>
    <w:rsid w:val="00A901A0"/>
    <w:rsid w:val="00A925D3"/>
    <w:rsid w:val="00A931DF"/>
    <w:rsid w:val="00A93331"/>
    <w:rsid w:val="00A9333C"/>
    <w:rsid w:val="00A93FE8"/>
    <w:rsid w:val="00A9658D"/>
    <w:rsid w:val="00A9661C"/>
    <w:rsid w:val="00A972BF"/>
    <w:rsid w:val="00AA1017"/>
    <w:rsid w:val="00AA4924"/>
    <w:rsid w:val="00AA6426"/>
    <w:rsid w:val="00AA69F3"/>
    <w:rsid w:val="00AA6D97"/>
    <w:rsid w:val="00AA791D"/>
    <w:rsid w:val="00AA7945"/>
    <w:rsid w:val="00AA7A25"/>
    <w:rsid w:val="00AB05E6"/>
    <w:rsid w:val="00AB174D"/>
    <w:rsid w:val="00AB26E9"/>
    <w:rsid w:val="00AB28BB"/>
    <w:rsid w:val="00AB345E"/>
    <w:rsid w:val="00AB4A19"/>
    <w:rsid w:val="00AB60CE"/>
    <w:rsid w:val="00AB68AF"/>
    <w:rsid w:val="00AC09BF"/>
    <w:rsid w:val="00AC137B"/>
    <w:rsid w:val="00AC2DA4"/>
    <w:rsid w:val="00AC419E"/>
    <w:rsid w:val="00AC4656"/>
    <w:rsid w:val="00AD20E2"/>
    <w:rsid w:val="00AD2790"/>
    <w:rsid w:val="00AD3932"/>
    <w:rsid w:val="00AD476D"/>
    <w:rsid w:val="00AD4B80"/>
    <w:rsid w:val="00AD606B"/>
    <w:rsid w:val="00AD7EC2"/>
    <w:rsid w:val="00AE0867"/>
    <w:rsid w:val="00AE0E21"/>
    <w:rsid w:val="00AE20BB"/>
    <w:rsid w:val="00AE27B1"/>
    <w:rsid w:val="00AE291C"/>
    <w:rsid w:val="00AE43E3"/>
    <w:rsid w:val="00AE4958"/>
    <w:rsid w:val="00AE4D38"/>
    <w:rsid w:val="00AE5059"/>
    <w:rsid w:val="00AE57D7"/>
    <w:rsid w:val="00AE5D63"/>
    <w:rsid w:val="00AF025C"/>
    <w:rsid w:val="00AF0430"/>
    <w:rsid w:val="00AF1444"/>
    <w:rsid w:val="00AF20B5"/>
    <w:rsid w:val="00AF2234"/>
    <w:rsid w:val="00AF2C35"/>
    <w:rsid w:val="00AF2C42"/>
    <w:rsid w:val="00AF4C30"/>
    <w:rsid w:val="00AF5E04"/>
    <w:rsid w:val="00AF61D4"/>
    <w:rsid w:val="00AF62D3"/>
    <w:rsid w:val="00AF6B6B"/>
    <w:rsid w:val="00AF6C76"/>
    <w:rsid w:val="00AF71D4"/>
    <w:rsid w:val="00AF75CC"/>
    <w:rsid w:val="00AF7646"/>
    <w:rsid w:val="00B00716"/>
    <w:rsid w:val="00B00732"/>
    <w:rsid w:val="00B028ED"/>
    <w:rsid w:val="00B03626"/>
    <w:rsid w:val="00B04DD3"/>
    <w:rsid w:val="00B063DA"/>
    <w:rsid w:val="00B06D71"/>
    <w:rsid w:val="00B06EFC"/>
    <w:rsid w:val="00B0730C"/>
    <w:rsid w:val="00B10119"/>
    <w:rsid w:val="00B10180"/>
    <w:rsid w:val="00B104B8"/>
    <w:rsid w:val="00B11A05"/>
    <w:rsid w:val="00B12FB1"/>
    <w:rsid w:val="00B1532D"/>
    <w:rsid w:val="00B16B55"/>
    <w:rsid w:val="00B17F3B"/>
    <w:rsid w:val="00B20536"/>
    <w:rsid w:val="00B20F45"/>
    <w:rsid w:val="00B2277A"/>
    <w:rsid w:val="00B23271"/>
    <w:rsid w:val="00B235A4"/>
    <w:rsid w:val="00B23B18"/>
    <w:rsid w:val="00B25BCC"/>
    <w:rsid w:val="00B25C03"/>
    <w:rsid w:val="00B26021"/>
    <w:rsid w:val="00B272C2"/>
    <w:rsid w:val="00B303DF"/>
    <w:rsid w:val="00B319F9"/>
    <w:rsid w:val="00B31ACA"/>
    <w:rsid w:val="00B321D2"/>
    <w:rsid w:val="00B32E4B"/>
    <w:rsid w:val="00B32EEA"/>
    <w:rsid w:val="00B3474A"/>
    <w:rsid w:val="00B3498B"/>
    <w:rsid w:val="00B35149"/>
    <w:rsid w:val="00B356DB"/>
    <w:rsid w:val="00B356E8"/>
    <w:rsid w:val="00B35ABD"/>
    <w:rsid w:val="00B36AFE"/>
    <w:rsid w:val="00B41336"/>
    <w:rsid w:val="00B41C33"/>
    <w:rsid w:val="00B43C85"/>
    <w:rsid w:val="00B45CBE"/>
    <w:rsid w:val="00B45EA9"/>
    <w:rsid w:val="00B46DB6"/>
    <w:rsid w:val="00B50128"/>
    <w:rsid w:val="00B527CD"/>
    <w:rsid w:val="00B530A0"/>
    <w:rsid w:val="00B53D75"/>
    <w:rsid w:val="00B53DB9"/>
    <w:rsid w:val="00B54EB2"/>
    <w:rsid w:val="00B54FFC"/>
    <w:rsid w:val="00B5595F"/>
    <w:rsid w:val="00B55B8D"/>
    <w:rsid w:val="00B56691"/>
    <w:rsid w:val="00B567DA"/>
    <w:rsid w:val="00B60526"/>
    <w:rsid w:val="00B6103C"/>
    <w:rsid w:val="00B6139F"/>
    <w:rsid w:val="00B6201B"/>
    <w:rsid w:val="00B63951"/>
    <w:rsid w:val="00B668E7"/>
    <w:rsid w:val="00B66A02"/>
    <w:rsid w:val="00B674FF"/>
    <w:rsid w:val="00B71303"/>
    <w:rsid w:val="00B731AC"/>
    <w:rsid w:val="00B734A9"/>
    <w:rsid w:val="00B73CE4"/>
    <w:rsid w:val="00B74423"/>
    <w:rsid w:val="00B749DB"/>
    <w:rsid w:val="00B7582D"/>
    <w:rsid w:val="00B75E1D"/>
    <w:rsid w:val="00B7672F"/>
    <w:rsid w:val="00B823FC"/>
    <w:rsid w:val="00B8270D"/>
    <w:rsid w:val="00B82A6E"/>
    <w:rsid w:val="00B8409F"/>
    <w:rsid w:val="00B845AA"/>
    <w:rsid w:val="00B84731"/>
    <w:rsid w:val="00B84A67"/>
    <w:rsid w:val="00B84E0D"/>
    <w:rsid w:val="00B85A3A"/>
    <w:rsid w:val="00B860D5"/>
    <w:rsid w:val="00B860FD"/>
    <w:rsid w:val="00B86F6C"/>
    <w:rsid w:val="00B87944"/>
    <w:rsid w:val="00B87BC0"/>
    <w:rsid w:val="00B906AC"/>
    <w:rsid w:val="00B90C80"/>
    <w:rsid w:val="00B915E2"/>
    <w:rsid w:val="00B91759"/>
    <w:rsid w:val="00B91F6A"/>
    <w:rsid w:val="00B93BBA"/>
    <w:rsid w:val="00B93C82"/>
    <w:rsid w:val="00B93CB9"/>
    <w:rsid w:val="00B94480"/>
    <w:rsid w:val="00B956F0"/>
    <w:rsid w:val="00BA11C4"/>
    <w:rsid w:val="00BA14E0"/>
    <w:rsid w:val="00BA1A2B"/>
    <w:rsid w:val="00BA1D7F"/>
    <w:rsid w:val="00BA1E90"/>
    <w:rsid w:val="00BA1F07"/>
    <w:rsid w:val="00BA215B"/>
    <w:rsid w:val="00BA2860"/>
    <w:rsid w:val="00BA396E"/>
    <w:rsid w:val="00BA3CC0"/>
    <w:rsid w:val="00BA42F6"/>
    <w:rsid w:val="00BA467D"/>
    <w:rsid w:val="00BA66A2"/>
    <w:rsid w:val="00BA69A2"/>
    <w:rsid w:val="00BB1336"/>
    <w:rsid w:val="00BB1A11"/>
    <w:rsid w:val="00BB6B98"/>
    <w:rsid w:val="00BB6C87"/>
    <w:rsid w:val="00BB781F"/>
    <w:rsid w:val="00BC1509"/>
    <w:rsid w:val="00BC2A20"/>
    <w:rsid w:val="00BC2DA8"/>
    <w:rsid w:val="00BC3DA1"/>
    <w:rsid w:val="00BC4440"/>
    <w:rsid w:val="00BC53F7"/>
    <w:rsid w:val="00BC6A7D"/>
    <w:rsid w:val="00BC7568"/>
    <w:rsid w:val="00BD025C"/>
    <w:rsid w:val="00BD0C0D"/>
    <w:rsid w:val="00BD1F23"/>
    <w:rsid w:val="00BD4BAC"/>
    <w:rsid w:val="00BD632E"/>
    <w:rsid w:val="00BD7C8B"/>
    <w:rsid w:val="00BE00CA"/>
    <w:rsid w:val="00BE029B"/>
    <w:rsid w:val="00BE1442"/>
    <w:rsid w:val="00BE17E9"/>
    <w:rsid w:val="00BE26F6"/>
    <w:rsid w:val="00BE3458"/>
    <w:rsid w:val="00BE4F47"/>
    <w:rsid w:val="00BE5F19"/>
    <w:rsid w:val="00BE7969"/>
    <w:rsid w:val="00BE7A29"/>
    <w:rsid w:val="00BF0BFD"/>
    <w:rsid w:val="00BF1E13"/>
    <w:rsid w:val="00BF26A0"/>
    <w:rsid w:val="00BF556E"/>
    <w:rsid w:val="00BF5CBB"/>
    <w:rsid w:val="00BF6458"/>
    <w:rsid w:val="00BF704F"/>
    <w:rsid w:val="00BF7A2F"/>
    <w:rsid w:val="00C00390"/>
    <w:rsid w:val="00C004BA"/>
    <w:rsid w:val="00C0059B"/>
    <w:rsid w:val="00C00701"/>
    <w:rsid w:val="00C00EB5"/>
    <w:rsid w:val="00C00F78"/>
    <w:rsid w:val="00C011F9"/>
    <w:rsid w:val="00C0216A"/>
    <w:rsid w:val="00C0293A"/>
    <w:rsid w:val="00C02FA5"/>
    <w:rsid w:val="00C035FC"/>
    <w:rsid w:val="00C03F22"/>
    <w:rsid w:val="00C04036"/>
    <w:rsid w:val="00C047A0"/>
    <w:rsid w:val="00C0614C"/>
    <w:rsid w:val="00C07293"/>
    <w:rsid w:val="00C07C21"/>
    <w:rsid w:val="00C12F67"/>
    <w:rsid w:val="00C13A6E"/>
    <w:rsid w:val="00C14C20"/>
    <w:rsid w:val="00C14EB4"/>
    <w:rsid w:val="00C15052"/>
    <w:rsid w:val="00C1567A"/>
    <w:rsid w:val="00C15E49"/>
    <w:rsid w:val="00C16C86"/>
    <w:rsid w:val="00C20F61"/>
    <w:rsid w:val="00C21B6E"/>
    <w:rsid w:val="00C2267C"/>
    <w:rsid w:val="00C226F2"/>
    <w:rsid w:val="00C2367C"/>
    <w:rsid w:val="00C238DD"/>
    <w:rsid w:val="00C23AF0"/>
    <w:rsid w:val="00C242A8"/>
    <w:rsid w:val="00C24773"/>
    <w:rsid w:val="00C257DE"/>
    <w:rsid w:val="00C264D5"/>
    <w:rsid w:val="00C266B6"/>
    <w:rsid w:val="00C2672D"/>
    <w:rsid w:val="00C2693B"/>
    <w:rsid w:val="00C26BEF"/>
    <w:rsid w:val="00C27010"/>
    <w:rsid w:val="00C27957"/>
    <w:rsid w:val="00C309E9"/>
    <w:rsid w:val="00C3114A"/>
    <w:rsid w:val="00C3245E"/>
    <w:rsid w:val="00C331B4"/>
    <w:rsid w:val="00C33337"/>
    <w:rsid w:val="00C33908"/>
    <w:rsid w:val="00C3448D"/>
    <w:rsid w:val="00C34EAC"/>
    <w:rsid w:val="00C35ECF"/>
    <w:rsid w:val="00C35F2B"/>
    <w:rsid w:val="00C3686E"/>
    <w:rsid w:val="00C36DFF"/>
    <w:rsid w:val="00C37F66"/>
    <w:rsid w:val="00C407EC"/>
    <w:rsid w:val="00C415D7"/>
    <w:rsid w:val="00C418A5"/>
    <w:rsid w:val="00C42933"/>
    <w:rsid w:val="00C435C7"/>
    <w:rsid w:val="00C44C0B"/>
    <w:rsid w:val="00C462A7"/>
    <w:rsid w:val="00C466B1"/>
    <w:rsid w:val="00C46D97"/>
    <w:rsid w:val="00C46FFF"/>
    <w:rsid w:val="00C47D18"/>
    <w:rsid w:val="00C51AD4"/>
    <w:rsid w:val="00C5352B"/>
    <w:rsid w:val="00C53618"/>
    <w:rsid w:val="00C54ECA"/>
    <w:rsid w:val="00C55DA8"/>
    <w:rsid w:val="00C56686"/>
    <w:rsid w:val="00C56713"/>
    <w:rsid w:val="00C56917"/>
    <w:rsid w:val="00C56CBE"/>
    <w:rsid w:val="00C606E3"/>
    <w:rsid w:val="00C6105E"/>
    <w:rsid w:val="00C63472"/>
    <w:rsid w:val="00C63972"/>
    <w:rsid w:val="00C640BC"/>
    <w:rsid w:val="00C644FB"/>
    <w:rsid w:val="00C652BE"/>
    <w:rsid w:val="00C676C5"/>
    <w:rsid w:val="00C7070E"/>
    <w:rsid w:val="00C71572"/>
    <w:rsid w:val="00C71891"/>
    <w:rsid w:val="00C71E50"/>
    <w:rsid w:val="00C72826"/>
    <w:rsid w:val="00C73988"/>
    <w:rsid w:val="00C750E0"/>
    <w:rsid w:val="00C77C73"/>
    <w:rsid w:val="00C811F4"/>
    <w:rsid w:val="00C8130A"/>
    <w:rsid w:val="00C813AC"/>
    <w:rsid w:val="00C817C5"/>
    <w:rsid w:val="00C823B6"/>
    <w:rsid w:val="00C82C05"/>
    <w:rsid w:val="00C82C15"/>
    <w:rsid w:val="00C8366D"/>
    <w:rsid w:val="00C842EA"/>
    <w:rsid w:val="00C85641"/>
    <w:rsid w:val="00C87509"/>
    <w:rsid w:val="00C876D5"/>
    <w:rsid w:val="00C907DE"/>
    <w:rsid w:val="00C90AB2"/>
    <w:rsid w:val="00C90B52"/>
    <w:rsid w:val="00C91950"/>
    <w:rsid w:val="00C92838"/>
    <w:rsid w:val="00C9396F"/>
    <w:rsid w:val="00C93F35"/>
    <w:rsid w:val="00C94068"/>
    <w:rsid w:val="00C96DA9"/>
    <w:rsid w:val="00CA1403"/>
    <w:rsid w:val="00CA296B"/>
    <w:rsid w:val="00CA315E"/>
    <w:rsid w:val="00CA4AEF"/>
    <w:rsid w:val="00CA6FA2"/>
    <w:rsid w:val="00CA7969"/>
    <w:rsid w:val="00CB0069"/>
    <w:rsid w:val="00CB1B53"/>
    <w:rsid w:val="00CB1CE5"/>
    <w:rsid w:val="00CB2483"/>
    <w:rsid w:val="00CB4E52"/>
    <w:rsid w:val="00CB5431"/>
    <w:rsid w:val="00CB5A5C"/>
    <w:rsid w:val="00CB5DE6"/>
    <w:rsid w:val="00CB7185"/>
    <w:rsid w:val="00CC19EC"/>
    <w:rsid w:val="00CC1EBE"/>
    <w:rsid w:val="00CC39BF"/>
    <w:rsid w:val="00CC3DE2"/>
    <w:rsid w:val="00CC3DF0"/>
    <w:rsid w:val="00CC403D"/>
    <w:rsid w:val="00CC4B9F"/>
    <w:rsid w:val="00CC55FA"/>
    <w:rsid w:val="00CC785C"/>
    <w:rsid w:val="00CC7936"/>
    <w:rsid w:val="00CC7E7D"/>
    <w:rsid w:val="00CC7F19"/>
    <w:rsid w:val="00CD02A6"/>
    <w:rsid w:val="00CD1465"/>
    <w:rsid w:val="00CD32BE"/>
    <w:rsid w:val="00CD58F0"/>
    <w:rsid w:val="00CD6DAF"/>
    <w:rsid w:val="00CE07FC"/>
    <w:rsid w:val="00CE3E77"/>
    <w:rsid w:val="00CE6627"/>
    <w:rsid w:val="00CF0065"/>
    <w:rsid w:val="00CF0A62"/>
    <w:rsid w:val="00CF10C5"/>
    <w:rsid w:val="00CF2FBF"/>
    <w:rsid w:val="00CF330B"/>
    <w:rsid w:val="00CF3DA7"/>
    <w:rsid w:val="00CF3E3E"/>
    <w:rsid w:val="00CF57D6"/>
    <w:rsid w:val="00CF6867"/>
    <w:rsid w:val="00CF74AD"/>
    <w:rsid w:val="00CF7852"/>
    <w:rsid w:val="00D0123F"/>
    <w:rsid w:val="00D0214C"/>
    <w:rsid w:val="00D02E8A"/>
    <w:rsid w:val="00D03384"/>
    <w:rsid w:val="00D051D3"/>
    <w:rsid w:val="00D065E4"/>
    <w:rsid w:val="00D1092B"/>
    <w:rsid w:val="00D111F1"/>
    <w:rsid w:val="00D11FDE"/>
    <w:rsid w:val="00D122D0"/>
    <w:rsid w:val="00D12BB7"/>
    <w:rsid w:val="00D12CBA"/>
    <w:rsid w:val="00D13FFA"/>
    <w:rsid w:val="00D14D9F"/>
    <w:rsid w:val="00D1508B"/>
    <w:rsid w:val="00D15E81"/>
    <w:rsid w:val="00D16509"/>
    <w:rsid w:val="00D16940"/>
    <w:rsid w:val="00D2171A"/>
    <w:rsid w:val="00D2284D"/>
    <w:rsid w:val="00D23966"/>
    <w:rsid w:val="00D23B87"/>
    <w:rsid w:val="00D23DFA"/>
    <w:rsid w:val="00D24858"/>
    <w:rsid w:val="00D24944"/>
    <w:rsid w:val="00D24DF6"/>
    <w:rsid w:val="00D2500E"/>
    <w:rsid w:val="00D250CE"/>
    <w:rsid w:val="00D27146"/>
    <w:rsid w:val="00D30B75"/>
    <w:rsid w:val="00D31217"/>
    <w:rsid w:val="00D324B2"/>
    <w:rsid w:val="00D327CA"/>
    <w:rsid w:val="00D329CA"/>
    <w:rsid w:val="00D32C8F"/>
    <w:rsid w:val="00D33768"/>
    <w:rsid w:val="00D33B59"/>
    <w:rsid w:val="00D34521"/>
    <w:rsid w:val="00D367BD"/>
    <w:rsid w:val="00D413FF"/>
    <w:rsid w:val="00D439A7"/>
    <w:rsid w:val="00D45185"/>
    <w:rsid w:val="00D46AC4"/>
    <w:rsid w:val="00D47511"/>
    <w:rsid w:val="00D50698"/>
    <w:rsid w:val="00D50D4F"/>
    <w:rsid w:val="00D50DD5"/>
    <w:rsid w:val="00D519B4"/>
    <w:rsid w:val="00D522CE"/>
    <w:rsid w:val="00D53207"/>
    <w:rsid w:val="00D539EA"/>
    <w:rsid w:val="00D540F2"/>
    <w:rsid w:val="00D562D1"/>
    <w:rsid w:val="00D56FA4"/>
    <w:rsid w:val="00D574DD"/>
    <w:rsid w:val="00D57667"/>
    <w:rsid w:val="00D577AF"/>
    <w:rsid w:val="00D606B3"/>
    <w:rsid w:val="00D61A7B"/>
    <w:rsid w:val="00D624E1"/>
    <w:rsid w:val="00D62C34"/>
    <w:rsid w:val="00D63689"/>
    <w:rsid w:val="00D64E98"/>
    <w:rsid w:val="00D6552F"/>
    <w:rsid w:val="00D66889"/>
    <w:rsid w:val="00D669A1"/>
    <w:rsid w:val="00D66CD5"/>
    <w:rsid w:val="00D67FBE"/>
    <w:rsid w:val="00D706F7"/>
    <w:rsid w:val="00D709E2"/>
    <w:rsid w:val="00D70BED"/>
    <w:rsid w:val="00D70ECB"/>
    <w:rsid w:val="00D721E0"/>
    <w:rsid w:val="00D758A8"/>
    <w:rsid w:val="00D761E7"/>
    <w:rsid w:val="00D76432"/>
    <w:rsid w:val="00D810D8"/>
    <w:rsid w:val="00D81588"/>
    <w:rsid w:val="00D8258A"/>
    <w:rsid w:val="00D851A9"/>
    <w:rsid w:val="00D85DEA"/>
    <w:rsid w:val="00D86C94"/>
    <w:rsid w:val="00D87D7E"/>
    <w:rsid w:val="00D87E61"/>
    <w:rsid w:val="00D9532D"/>
    <w:rsid w:val="00D96122"/>
    <w:rsid w:val="00D964D5"/>
    <w:rsid w:val="00D96F95"/>
    <w:rsid w:val="00D9705F"/>
    <w:rsid w:val="00D97F69"/>
    <w:rsid w:val="00DA0C09"/>
    <w:rsid w:val="00DA12C5"/>
    <w:rsid w:val="00DA1E91"/>
    <w:rsid w:val="00DA3232"/>
    <w:rsid w:val="00DA3746"/>
    <w:rsid w:val="00DA44D2"/>
    <w:rsid w:val="00DA63C1"/>
    <w:rsid w:val="00DB17FF"/>
    <w:rsid w:val="00DB181C"/>
    <w:rsid w:val="00DB1F3D"/>
    <w:rsid w:val="00DB22D1"/>
    <w:rsid w:val="00DB2B2D"/>
    <w:rsid w:val="00DB2B6F"/>
    <w:rsid w:val="00DB311B"/>
    <w:rsid w:val="00DB482B"/>
    <w:rsid w:val="00DB4D85"/>
    <w:rsid w:val="00DB6917"/>
    <w:rsid w:val="00DB6BD1"/>
    <w:rsid w:val="00DB73DD"/>
    <w:rsid w:val="00DC2ABF"/>
    <w:rsid w:val="00DC351E"/>
    <w:rsid w:val="00DC414A"/>
    <w:rsid w:val="00DC5B36"/>
    <w:rsid w:val="00DC5CD6"/>
    <w:rsid w:val="00DC5F60"/>
    <w:rsid w:val="00DC6D7C"/>
    <w:rsid w:val="00DC7AC5"/>
    <w:rsid w:val="00DD01AB"/>
    <w:rsid w:val="00DD1476"/>
    <w:rsid w:val="00DD155E"/>
    <w:rsid w:val="00DD2402"/>
    <w:rsid w:val="00DD336D"/>
    <w:rsid w:val="00DD378F"/>
    <w:rsid w:val="00DD42AA"/>
    <w:rsid w:val="00DD505F"/>
    <w:rsid w:val="00DD52F6"/>
    <w:rsid w:val="00DD5CF9"/>
    <w:rsid w:val="00DD7BC3"/>
    <w:rsid w:val="00DE0769"/>
    <w:rsid w:val="00DE0C83"/>
    <w:rsid w:val="00DE43F7"/>
    <w:rsid w:val="00DE67BF"/>
    <w:rsid w:val="00DF2EC8"/>
    <w:rsid w:val="00DF3283"/>
    <w:rsid w:val="00DF436A"/>
    <w:rsid w:val="00DF5E56"/>
    <w:rsid w:val="00DF6BA4"/>
    <w:rsid w:val="00E00246"/>
    <w:rsid w:val="00E00757"/>
    <w:rsid w:val="00E00A2C"/>
    <w:rsid w:val="00E0289F"/>
    <w:rsid w:val="00E03E52"/>
    <w:rsid w:val="00E047C1"/>
    <w:rsid w:val="00E055B9"/>
    <w:rsid w:val="00E05D68"/>
    <w:rsid w:val="00E061F8"/>
    <w:rsid w:val="00E06B75"/>
    <w:rsid w:val="00E07BBA"/>
    <w:rsid w:val="00E07F7B"/>
    <w:rsid w:val="00E10813"/>
    <w:rsid w:val="00E11911"/>
    <w:rsid w:val="00E11B66"/>
    <w:rsid w:val="00E11C0B"/>
    <w:rsid w:val="00E11F81"/>
    <w:rsid w:val="00E12912"/>
    <w:rsid w:val="00E132B3"/>
    <w:rsid w:val="00E1365A"/>
    <w:rsid w:val="00E1440D"/>
    <w:rsid w:val="00E148BB"/>
    <w:rsid w:val="00E14B54"/>
    <w:rsid w:val="00E15176"/>
    <w:rsid w:val="00E15758"/>
    <w:rsid w:val="00E16C44"/>
    <w:rsid w:val="00E17017"/>
    <w:rsid w:val="00E2060B"/>
    <w:rsid w:val="00E217C0"/>
    <w:rsid w:val="00E229F0"/>
    <w:rsid w:val="00E236A4"/>
    <w:rsid w:val="00E24011"/>
    <w:rsid w:val="00E25C79"/>
    <w:rsid w:val="00E265BD"/>
    <w:rsid w:val="00E266D3"/>
    <w:rsid w:val="00E2715D"/>
    <w:rsid w:val="00E274E6"/>
    <w:rsid w:val="00E27DEE"/>
    <w:rsid w:val="00E3005F"/>
    <w:rsid w:val="00E317D5"/>
    <w:rsid w:val="00E31B7C"/>
    <w:rsid w:val="00E32563"/>
    <w:rsid w:val="00E32699"/>
    <w:rsid w:val="00E327F6"/>
    <w:rsid w:val="00E34689"/>
    <w:rsid w:val="00E35306"/>
    <w:rsid w:val="00E357E9"/>
    <w:rsid w:val="00E36302"/>
    <w:rsid w:val="00E367CC"/>
    <w:rsid w:val="00E3745A"/>
    <w:rsid w:val="00E37AC7"/>
    <w:rsid w:val="00E37D82"/>
    <w:rsid w:val="00E41DF7"/>
    <w:rsid w:val="00E42D19"/>
    <w:rsid w:val="00E45576"/>
    <w:rsid w:val="00E50D2D"/>
    <w:rsid w:val="00E5100C"/>
    <w:rsid w:val="00E528E8"/>
    <w:rsid w:val="00E53319"/>
    <w:rsid w:val="00E56422"/>
    <w:rsid w:val="00E56DC4"/>
    <w:rsid w:val="00E57CCD"/>
    <w:rsid w:val="00E57ED6"/>
    <w:rsid w:val="00E61A2D"/>
    <w:rsid w:val="00E62935"/>
    <w:rsid w:val="00E62B26"/>
    <w:rsid w:val="00E6375D"/>
    <w:rsid w:val="00E640B6"/>
    <w:rsid w:val="00E64DF1"/>
    <w:rsid w:val="00E65FA0"/>
    <w:rsid w:val="00E66941"/>
    <w:rsid w:val="00E6788A"/>
    <w:rsid w:val="00E74C7A"/>
    <w:rsid w:val="00E74CD0"/>
    <w:rsid w:val="00E74E26"/>
    <w:rsid w:val="00E757E7"/>
    <w:rsid w:val="00E80203"/>
    <w:rsid w:val="00E81724"/>
    <w:rsid w:val="00E81EE9"/>
    <w:rsid w:val="00E82AF3"/>
    <w:rsid w:val="00E82C70"/>
    <w:rsid w:val="00E8350B"/>
    <w:rsid w:val="00E8472D"/>
    <w:rsid w:val="00E84885"/>
    <w:rsid w:val="00E848EE"/>
    <w:rsid w:val="00E86689"/>
    <w:rsid w:val="00E86C34"/>
    <w:rsid w:val="00E86E95"/>
    <w:rsid w:val="00E87CEA"/>
    <w:rsid w:val="00E90847"/>
    <w:rsid w:val="00E91815"/>
    <w:rsid w:val="00E94C4E"/>
    <w:rsid w:val="00E94D9C"/>
    <w:rsid w:val="00E972A6"/>
    <w:rsid w:val="00E979BE"/>
    <w:rsid w:val="00E97AC4"/>
    <w:rsid w:val="00EA0901"/>
    <w:rsid w:val="00EA24F6"/>
    <w:rsid w:val="00EA2ABB"/>
    <w:rsid w:val="00EA2F1E"/>
    <w:rsid w:val="00EA49DB"/>
    <w:rsid w:val="00EA5EEA"/>
    <w:rsid w:val="00EA6BEE"/>
    <w:rsid w:val="00EA728C"/>
    <w:rsid w:val="00EB05A0"/>
    <w:rsid w:val="00EB0AD8"/>
    <w:rsid w:val="00EB1D43"/>
    <w:rsid w:val="00EB2A78"/>
    <w:rsid w:val="00EB2E7F"/>
    <w:rsid w:val="00EB2F0C"/>
    <w:rsid w:val="00EB3307"/>
    <w:rsid w:val="00EB5338"/>
    <w:rsid w:val="00EB53A3"/>
    <w:rsid w:val="00EB53F4"/>
    <w:rsid w:val="00EB71BC"/>
    <w:rsid w:val="00EC1C41"/>
    <w:rsid w:val="00EC3772"/>
    <w:rsid w:val="00EC4517"/>
    <w:rsid w:val="00EC6006"/>
    <w:rsid w:val="00EC60E9"/>
    <w:rsid w:val="00EC669F"/>
    <w:rsid w:val="00EC67BE"/>
    <w:rsid w:val="00EC6E49"/>
    <w:rsid w:val="00EC7740"/>
    <w:rsid w:val="00EC7F61"/>
    <w:rsid w:val="00ED0295"/>
    <w:rsid w:val="00ED1AD9"/>
    <w:rsid w:val="00ED1E19"/>
    <w:rsid w:val="00ED288D"/>
    <w:rsid w:val="00ED2E3D"/>
    <w:rsid w:val="00ED2EFE"/>
    <w:rsid w:val="00ED3164"/>
    <w:rsid w:val="00ED3827"/>
    <w:rsid w:val="00ED5202"/>
    <w:rsid w:val="00ED5BC4"/>
    <w:rsid w:val="00ED65E1"/>
    <w:rsid w:val="00ED79D4"/>
    <w:rsid w:val="00EE12C3"/>
    <w:rsid w:val="00EE24E1"/>
    <w:rsid w:val="00EE3789"/>
    <w:rsid w:val="00EE38D8"/>
    <w:rsid w:val="00EE3BDC"/>
    <w:rsid w:val="00EE4501"/>
    <w:rsid w:val="00EE467A"/>
    <w:rsid w:val="00EE67C3"/>
    <w:rsid w:val="00EE688B"/>
    <w:rsid w:val="00EE6B5E"/>
    <w:rsid w:val="00EE6BC0"/>
    <w:rsid w:val="00EF033B"/>
    <w:rsid w:val="00EF16ED"/>
    <w:rsid w:val="00EF33D4"/>
    <w:rsid w:val="00EF3938"/>
    <w:rsid w:val="00EF3BAD"/>
    <w:rsid w:val="00EF404D"/>
    <w:rsid w:val="00EF46AF"/>
    <w:rsid w:val="00EF5982"/>
    <w:rsid w:val="00EF59BA"/>
    <w:rsid w:val="00EF5D73"/>
    <w:rsid w:val="00EF6D20"/>
    <w:rsid w:val="00EF784D"/>
    <w:rsid w:val="00F00C67"/>
    <w:rsid w:val="00F00E32"/>
    <w:rsid w:val="00F02144"/>
    <w:rsid w:val="00F0242C"/>
    <w:rsid w:val="00F02985"/>
    <w:rsid w:val="00F03DAA"/>
    <w:rsid w:val="00F046CA"/>
    <w:rsid w:val="00F04A8C"/>
    <w:rsid w:val="00F06867"/>
    <w:rsid w:val="00F06898"/>
    <w:rsid w:val="00F1049F"/>
    <w:rsid w:val="00F11C16"/>
    <w:rsid w:val="00F1290B"/>
    <w:rsid w:val="00F12935"/>
    <w:rsid w:val="00F13D53"/>
    <w:rsid w:val="00F13E86"/>
    <w:rsid w:val="00F1527F"/>
    <w:rsid w:val="00F1599E"/>
    <w:rsid w:val="00F16384"/>
    <w:rsid w:val="00F17791"/>
    <w:rsid w:val="00F17DD2"/>
    <w:rsid w:val="00F17E6E"/>
    <w:rsid w:val="00F2172D"/>
    <w:rsid w:val="00F22D13"/>
    <w:rsid w:val="00F23097"/>
    <w:rsid w:val="00F235D2"/>
    <w:rsid w:val="00F24215"/>
    <w:rsid w:val="00F250C9"/>
    <w:rsid w:val="00F25214"/>
    <w:rsid w:val="00F266A6"/>
    <w:rsid w:val="00F26873"/>
    <w:rsid w:val="00F27B2D"/>
    <w:rsid w:val="00F27C13"/>
    <w:rsid w:val="00F3038C"/>
    <w:rsid w:val="00F30982"/>
    <w:rsid w:val="00F317CB"/>
    <w:rsid w:val="00F318E2"/>
    <w:rsid w:val="00F327A5"/>
    <w:rsid w:val="00F35219"/>
    <w:rsid w:val="00F356EC"/>
    <w:rsid w:val="00F35AF6"/>
    <w:rsid w:val="00F35CAB"/>
    <w:rsid w:val="00F40256"/>
    <w:rsid w:val="00F40336"/>
    <w:rsid w:val="00F41ACE"/>
    <w:rsid w:val="00F4202D"/>
    <w:rsid w:val="00F446DB"/>
    <w:rsid w:val="00F4513A"/>
    <w:rsid w:val="00F45239"/>
    <w:rsid w:val="00F45E7C"/>
    <w:rsid w:val="00F46164"/>
    <w:rsid w:val="00F50C45"/>
    <w:rsid w:val="00F50D00"/>
    <w:rsid w:val="00F51311"/>
    <w:rsid w:val="00F5182B"/>
    <w:rsid w:val="00F51FF6"/>
    <w:rsid w:val="00F522C9"/>
    <w:rsid w:val="00F535F6"/>
    <w:rsid w:val="00F5413B"/>
    <w:rsid w:val="00F546CF"/>
    <w:rsid w:val="00F551CC"/>
    <w:rsid w:val="00F55642"/>
    <w:rsid w:val="00F567B2"/>
    <w:rsid w:val="00F616EC"/>
    <w:rsid w:val="00F625FD"/>
    <w:rsid w:val="00F656F5"/>
    <w:rsid w:val="00F66758"/>
    <w:rsid w:val="00F6699D"/>
    <w:rsid w:val="00F6703C"/>
    <w:rsid w:val="00F70589"/>
    <w:rsid w:val="00F71105"/>
    <w:rsid w:val="00F71CCA"/>
    <w:rsid w:val="00F73C14"/>
    <w:rsid w:val="00F76681"/>
    <w:rsid w:val="00F77685"/>
    <w:rsid w:val="00F7772F"/>
    <w:rsid w:val="00F817DC"/>
    <w:rsid w:val="00F83108"/>
    <w:rsid w:val="00F834E9"/>
    <w:rsid w:val="00F842F7"/>
    <w:rsid w:val="00F84CBA"/>
    <w:rsid w:val="00F860EB"/>
    <w:rsid w:val="00F907EA"/>
    <w:rsid w:val="00F90950"/>
    <w:rsid w:val="00F90D9C"/>
    <w:rsid w:val="00F911AC"/>
    <w:rsid w:val="00F91652"/>
    <w:rsid w:val="00F91B8C"/>
    <w:rsid w:val="00F93195"/>
    <w:rsid w:val="00F9370A"/>
    <w:rsid w:val="00F94D49"/>
    <w:rsid w:val="00F95089"/>
    <w:rsid w:val="00F955EC"/>
    <w:rsid w:val="00F965EC"/>
    <w:rsid w:val="00F96768"/>
    <w:rsid w:val="00F97948"/>
    <w:rsid w:val="00FA018D"/>
    <w:rsid w:val="00FA330C"/>
    <w:rsid w:val="00FA3B20"/>
    <w:rsid w:val="00FA4129"/>
    <w:rsid w:val="00FA6E1C"/>
    <w:rsid w:val="00FA6EA2"/>
    <w:rsid w:val="00FA6EF7"/>
    <w:rsid w:val="00FA7C62"/>
    <w:rsid w:val="00FB00F1"/>
    <w:rsid w:val="00FB0989"/>
    <w:rsid w:val="00FB2763"/>
    <w:rsid w:val="00FB2950"/>
    <w:rsid w:val="00FB2E89"/>
    <w:rsid w:val="00FB3F18"/>
    <w:rsid w:val="00FB56F8"/>
    <w:rsid w:val="00FC067F"/>
    <w:rsid w:val="00FC0E6C"/>
    <w:rsid w:val="00FC1545"/>
    <w:rsid w:val="00FC2AA3"/>
    <w:rsid w:val="00FC2C32"/>
    <w:rsid w:val="00FC3DAF"/>
    <w:rsid w:val="00FC4943"/>
    <w:rsid w:val="00FC59B7"/>
    <w:rsid w:val="00FC6C98"/>
    <w:rsid w:val="00FC733C"/>
    <w:rsid w:val="00FC736F"/>
    <w:rsid w:val="00FC7AB3"/>
    <w:rsid w:val="00FC7C2C"/>
    <w:rsid w:val="00FD05BD"/>
    <w:rsid w:val="00FD3327"/>
    <w:rsid w:val="00FD3F0C"/>
    <w:rsid w:val="00FD4892"/>
    <w:rsid w:val="00FD598A"/>
    <w:rsid w:val="00FD5E1B"/>
    <w:rsid w:val="00FD5E42"/>
    <w:rsid w:val="00FD6EA6"/>
    <w:rsid w:val="00FE0187"/>
    <w:rsid w:val="00FE0E50"/>
    <w:rsid w:val="00FE1347"/>
    <w:rsid w:val="00FE27F6"/>
    <w:rsid w:val="00FE2E5A"/>
    <w:rsid w:val="00FE2F1A"/>
    <w:rsid w:val="00FE4AFE"/>
    <w:rsid w:val="00FE678F"/>
    <w:rsid w:val="00FF17E5"/>
    <w:rsid w:val="00FF2192"/>
    <w:rsid w:val="00FF2691"/>
    <w:rsid w:val="00FF26A5"/>
    <w:rsid w:val="00FF2916"/>
    <w:rsid w:val="00FF2EF3"/>
    <w:rsid w:val="00FF379C"/>
    <w:rsid w:val="00FF491F"/>
    <w:rsid w:val="00FF6382"/>
    <w:rsid w:val="00FF760D"/>
    <w:rsid w:val="00FF78FB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9E4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502125"/>
    <w:pPr>
      <w:widowControl w:val="0"/>
      <w:ind w:firstLineChars="200" w:firstLine="20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next w:val="a0"/>
    <w:qFormat/>
    <w:rsid w:val="00502125"/>
    <w:pPr>
      <w:numPr>
        <w:numId w:val="1"/>
      </w:numPr>
      <w:spacing w:before="240" w:after="120" w:line="360" w:lineRule="auto"/>
      <w:ind w:left="0"/>
      <w:outlineLvl w:val="0"/>
    </w:pPr>
    <w:rPr>
      <w:rFonts w:ascii="Arial" w:eastAsia="微软雅黑" w:hAnsi="Arial"/>
      <w:b/>
      <w:bCs/>
      <w:kern w:val="44"/>
      <w:sz w:val="36"/>
      <w:szCs w:val="44"/>
    </w:rPr>
  </w:style>
  <w:style w:type="paragraph" w:styleId="2">
    <w:name w:val="heading 2"/>
    <w:next w:val="a0"/>
    <w:qFormat/>
    <w:rsid w:val="00502125"/>
    <w:pPr>
      <w:numPr>
        <w:ilvl w:val="1"/>
        <w:numId w:val="1"/>
      </w:numPr>
      <w:spacing w:before="60" w:after="60" w:line="360" w:lineRule="auto"/>
      <w:ind w:rightChars="100" w:right="100"/>
      <w:outlineLvl w:val="1"/>
    </w:pPr>
    <w:rPr>
      <w:rFonts w:ascii="Arial" w:eastAsia="微软雅黑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0640D8"/>
    <w:pPr>
      <w:numPr>
        <w:ilvl w:val="2"/>
        <w:numId w:val="1"/>
      </w:numPr>
      <w:spacing w:before="60" w:after="60" w:line="360" w:lineRule="auto"/>
      <w:outlineLvl w:val="2"/>
    </w:pPr>
    <w:rPr>
      <w:rFonts w:ascii="Arial" w:eastAsia="微软雅黑" w:hAnsi="Arial"/>
      <w:b/>
      <w:bCs/>
      <w:kern w:val="2"/>
      <w:sz w:val="30"/>
      <w:szCs w:val="3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60" w:after="60" w:line="360" w:lineRule="auto"/>
      <w:ind w:leftChars="100" w:left="100" w:rightChars="100" w:right="10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 w:line="360" w:lineRule="auto"/>
      <w:ind w:leftChars="100" w:left="100" w:rightChars="100" w:right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 w:line="360" w:lineRule="auto"/>
      <w:ind w:leftChars="100" w:left="100" w:rightChars="100" w:right="100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left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left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left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postbody">
    <w:name w:val="postbody"/>
    <w:basedOn w:val="a1"/>
  </w:style>
  <w:style w:type="character" w:customStyle="1" w:styleId="a7">
    <w:name w:val="批注框文本字符"/>
    <w:link w:val="a8"/>
    <w:rPr>
      <w:kern w:val="2"/>
      <w:sz w:val="18"/>
      <w:szCs w:val="18"/>
    </w:rPr>
  </w:style>
  <w:style w:type="character" w:customStyle="1" w:styleId="a9">
    <w:name w:val="标题字符"/>
    <w:link w:val="aa"/>
    <w:rPr>
      <w:rFonts w:ascii="Cambria" w:eastAsia="微软雅黑" w:hAnsi="Cambria" w:cs="Times New Roman"/>
      <w:b/>
      <w:bCs/>
      <w:kern w:val="2"/>
      <w:sz w:val="44"/>
      <w:szCs w:val="32"/>
    </w:rPr>
  </w:style>
  <w:style w:type="character" w:customStyle="1" w:styleId="ab">
    <w:name w:val="注释文本字符"/>
    <w:link w:val="ac"/>
    <w:rPr>
      <w:rFonts w:ascii="Calibri" w:eastAsia="宋体" w:hAnsi="Calibri" w:cs="Times New Roman"/>
      <w:kern w:val="2"/>
      <w:sz w:val="21"/>
      <w:szCs w:val="22"/>
    </w:rPr>
  </w:style>
  <w:style w:type="character" w:customStyle="1" w:styleId="ad">
    <w:name w:val="批注主题字符"/>
    <w:link w:val="ae"/>
    <w:rPr>
      <w:rFonts w:ascii="Arial" w:eastAsia="微软雅黑" w:hAnsi="Arial" w:cs="Times New Roman"/>
      <w:b/>
      <w:bCs/>
      <w:kern w:val="2"/>
      <w:sz w:val="18"/>
      <w:szCs w:val="24"/>
    </w:rPr>
  </w:style>
  <w:style w:type="paragraph" w:styleId="40">
    <w:name w:val="toc 4"/>
    <w:basedOn w:val="a"/>
    <w:next w:val="a"/>
    <w:pPr>
      <w:tabs>
        <w:tab w:val="left" w:pos="820"/>
      </w:tabs>
      <w:ind w:leftChars="750" w:left="1581" w:hanging="6"/>
      <w:jc w:val="left"/>
    </w:pPr>
    <w:rPr>
      <w:szCs w:val="20"/>
    </w:rPr>
  </w:style>
  <w:style w:type="paragraph" w:styleId="a8">
    <w:name w:val="Balloon Text"/>
    <w:basedOn w:val="a"/>
    <w:link w:val="a7"/>
    <w:rPr>
      <w:rFonts w:ascii="Times New Roman" w:eastAsia="宋体" w:hAnsi="Times New Roman"/>
      <w:szCs w:val="18"/>
      <w:lang w:val="x-none" w:eastAsia="x-none"/>
    </w:rPr>
  </w:style>
  <w:style w:type="paragraph" w:styleId="a0">
    <w:name w:val="Body Text"/>
    <w:basedOn w:val="a"/>
    <w:pPr>
      <w:spacing w:before="60" w:after="60" w:line="360" w:lineRule="auto"/>
      <w:jc w:val="left"/>
    </w:pPr>
    <w:rPr>
      <w:rFonts w:ascii="微软雅黑" w:hAnsi="微软雅黑" w:cs="Arial"/>
      <w:kern w:val="0"/>
      <w:szCs w:val="18"/>
    </w:rPr>
  </w:style>
  <w:style w:type="paragraph" w:styleId="af">
    <w:name w:val="header"/>
    <w:aliases w:val="Ò³Ã¼"/>
    <w:basedOn w:val="a"/>
    <w:link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="1680"/>
    </w:pPr>
    <w:rPr>
      <w:snapToGrid w:val="0"/>
      <w:kern w:val="0"/>
      <w:sz w:val="24"/>
      <w:szCs w:val="20"/>
    </w:rPr>
  </w:style>
  <w:style w:type="paragraph" w:styleId="aa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  <w:lang w:val="x-none" w:eastAsia="x-none"/>
    </w:rPr>
  </w:style>
  <w:style w:type="paragraph" w:styleId="10">
    <w:name w:val="toc 1"/>
    <w:basedOn w:val="a"/>
    <w:next w:val="a"/>
    <w:uiPriority w:val="39"/>
  </w:style>
  <w:style w:type="paragraph" w:styleId="50">
    <w:name w:val="toc 5"/>
    <w:basedOn w:val="a"/>
    <w:next w:val="a"/>
    <w:pPr>
      <w:ind w:left="840"/>
      <w:jc w:val="left"/>
    </w:pPr>
    <w:rPr>
      <w:szCs w:val="20"/>
    </w:rPr>
  </w:style>
  <w:style w:type="paragraph" w:styleId="ac">
    <w:name w:val="annotation text"/>
    <w:basedOn w:val="a"/>
    <w:link w:val="ab"/>
    <w:pPr>
      <w:jc w:val="left"/>
    </w:pPr>
    <w:rPr>
      <w:rFonts w:ascii="Calibri" w:eastAsia="宋体" w:hAnsi="Calibri"/>
      <w:szCs w:val="22"/>
      <w:lang w:val="x-none" w:eastAsia="x-none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e">
    <w:name w:val="annotation subject"/>
    <w:basedOn w:val="ac"/>
    <w:next w:val="ac"/>
    <w:link w:val="ad"/>
    <w:rPr>
      <w:rFonts w:ascii="Arial" w:eastAsia="微软雅黑" w:hAnsi="Arial"/>
      <w:b/>
      <w:bCs/>
      <w:sz w:val="18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3">
    <w:name w:val="Normal Indent"/>
    <w:basedOn w:val="a"/>
    <w:pPr>
      <w:ind w:firstLine="420"/>
    </w:pPr>
    <w:rPr>
      <w:szCs w:val="20"/>
    </w:rPr>
  </w:style>
  <w:style w:type="paragraph" w:customStyle="1" w:styleId="af4">
    <w:name w:val="注意事项"/>
    <w:basedOn w:val="a"/>
    <w:pPr>
      <w:spacing w:before="60" w:after="60" w:line="360" w:lineRule="auto"/>
    </w:pPr>
    <w:rPr>
      <w:b/>
      <w:bCs/>
    </w:rPr>
  </w:style>
  <w:style w:type="paragraph" w:customStyle="1" w:styleId="af5">
    <w:name w:val="版权申明"/>
    <w:basedOn w:val="a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1">
    <w:name w:val="编号1"/>
    <w:basedOn w:val="a"/>
    <w:pPr>
      <w:numPr>
        <w:ilvl w:val="6"/>
        <w:numId w:val="1"/>
      </w:numPr>
      <w:tabs>
        <w:tab w:val="left" w:pos="408"/>
      </w:tabs>
      <w:spacing w:line="360" w:lineRule="auto"/>
    </w:pPr>
  </w:style>
  <w:style w:type="paragraph" w:customStyle="1" w:styleId="af6">
    <w:name w:val="编写建议"/>
    <w:basedOn w:val="a"/>
    <w:next w:val="a0"/>
    <w:pPr>
      <w:autoSpaceDE w:val="0"/>
      <w:autoSpaceDN w:val="0"/>
      <w:adjustRightInd w:val="0"/>
      <w:jc w:val="left"/>
    </w:pPr>
    <w:rPr>
      <w:rFonts w:eastAsia="宋体" w:cs="Arial"/>
      <w:iCs/>
      <w:kern w:val="0"/>
      <w:szCs w:val="21"/>
    </w:rPr>
  </w:style>
  <w:style w:type="paragraph" w:customStyle="1" w:styleId="af7">
    <w:name w:val="文档名称"/>
    <w:basedOn w:val="a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-11">
    <w:name w:val="彩色列表 - 强调文字颜色 11"/>
    <w:basedOn w:val="a"/>
    <w:qFormat/>
    <w:pPr>
      <w:ind w:firstLine="420"/>
    </w:pPr>
  </w:style>
  <w:style w:type="paragraph" w:customStyle="1" w:styleId="12">
    <w:name w:val="正文1"/>
    <w:basedOn w:val="a"/>
    <w:pPr>
      <w:spacing w:before="60" w:after="60" w:line="360" w:lineRule="auto"/>
      <w:ind w:left="-138"/>
      <w:outlineLvl w:val="6"/>
    </w:pPr>
    <w:rPr>
      <w:rFonts w:ascii="Times New Roman" w:eastAsia="宋体" w:hAnsi="Times New Roman"/>
      <w:sz w:val="24"/>
    </w:rPr>
  </w:style>
  <w:style w:type="paragraph" w:customStyle="1" w:styleId="21">
    <w:name w:val="正文2"/>
    <w:basedOn w:val="a"/>
    <w:pPr>
      <w:spacing w:before="60" w:after="60" w:line="360" w:lineRule="auto"/>
      <w:ind w:left="-138"/>
      <w:outlineLvl w:val="7"/>
    </w:pPr>
    <w:rPr>
      <w:rFonts w:ascii="Times New Roman" w:eastAsia="宋体" w:hAnsi="Times New Roman"/>
      <w:sz w:val="24"/>
    </w:rPr>
  </w:style>
  <w:style w:type="paragraph" w:customStyle="1" w:styleId="31">
    <w:name w:val="正文3"/>
    <w:basedOn w:val="a"/>
    <w:pPr>
      <w:spacing w:before="60" w:after="60" w:line="360" w:lineRule="auto"/>
      <w:ind w:left="-138"/>
      <w:outlineLvl w:val="8"/>
    </w:pPr>
    <w:rPr>
      <w:rFonts w:ascii="Times New Roman" w:eastAsia="宋体" w:hAnsi="Times New Roman"/>
      <w:sz w:val="24"/>
      <w:szCs w:val="21"/>
    </w:rPr>
  </w:style>
  <w:style w:type="paragraph" w:styleId="af8">
    <w:name w:val="Normal (Web)"/>
    <w:basedOn w:val="a"/>
    <w:uiPriority w:val="99"/>
    <w:semiHidden/>
    <w:unhideWhenUsed/>
    <w:rsid w:val="00E63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-21">
    <w:name w:val="浅色底纹 - 强调文字颜色 21"/>
    <w:aliases w:val="代码引用"/>
    <w:basedOn w:val="a"/>
    <w:next w:val="a"/>
    <w:link w:val="-2"/>
    <w:autoRedefine/>
    <w:uiPriority w:val="30"/>
    <w:qFormat/>
    <w:rsid w:val="00EB3307"/>
    <w:pPr>
      <w:pBdr>
        <w:top w:val="single" w:sz="4" w:space="10" w:color="5B9BD5"/>
        <w:bottom w:val="single" w:sz="4" w:space="10" w:color="5B9BD5"/>
      </w:pBdr>
      <w:spacing w:line="0" w:lineRule="atLeast"/>
      <w:jc w:val="left"/>
    </w:pPr>
    <w:rPr>
      <w:iCs/>
      <w:color w:val="5B9BD5"/>
      <w:lang w:val="x-none" w:eastAsia="x-none"/>
    </w:rPr>
  </w:style>
  <w:style w:type="character" w:customStyle="1" w:styleId="-2">
    <w:name w:val="浅色底纹 - 强调文字颜色 2字符"/>
    <w:aliases w:val="代码引用字符"/>
    <w:link w:val="-21"/>
    <w:uiPriority w:val="30"/>
    <w:rsid w:val="00EB3307"/>
    <w:rPr>
      <w:rFonts w:ascii="Arial" w:eastAsia="微软雅黑" w:hAnsi="Arial"/>
      <w:iCs/>
      <w:color w:val="5B9BD5"/>
      <w:kern w:val="2"/>
      <w:sz w:val="18"/>
      <w:szCs w:val="24"/>
    </w:rPr>
  </w:style>
  <w:style w:type="character" w:customStyle="1" w:styleId="af0">
    <w:name w:val="页眉字符"/>
    <w:aliases w:val="Ò³Ã¼字符"/>
    <w:link w:val="af"/>
    <w:rsid w:val="00752FF6"/>
    <w:rPr>
      <w:rFonts w:ascii="Arial" w:eastAsia="微软雅黑" w:hAnsi="Arial"/>
      <w:kern w:val="2"/>
      <w:sz w:val="21"/>
      <w:szCs w:val="18"/>
    </w:rPr>
  </w:style>
  <w:style w:type="table" w:styleId="af9">
    <w:name w:val="Table Grid"/>
    <w:basedOn w:val="a2"/>
    <w:uiPriority w:val="59"/>
    <w:rsid w:val="00C9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0">
    <w:name w:val="彩色底纹 - 强调文字颜色 11"/>
    <w:hidden/>
    <w:uiPriority w:val="71"/>
    <w:rsid w:val="00A06837"/>
    <w:rPr>
      <w:rFonts w:ascii="Arial" w:eastAsia="微软雅黑" w:hAnsi="Arial"/>
      <w:kern w:val="2"/>
      <w:sz w:val="21"/>
      <w:szCs w:val="24"/>
    </w:rPr>
  </w:style>
  <w:style w:type="paragraph" w:styleId="afa">
    <w:name w:val="Revision"/>
    <w:hidden/>
    <w:uiPriority w:val="71"/>
    <w:rsid w:val="000D493D"/>
    <w:rPr>
      <w:rFonts w:ascii="Arial" w:eastAsia="微软雅黑" w:hAnsi="Arial"/>
      <w:kern w:val="2"/>
      <w:sz w:val="21"/>
      <w:szCs w:val="24"/>
    </w:rPr>
  </w:style>
  <w:style w:type="table" w:styleId="-6">
    <w:name w:val="Colorful List Accent 6"/>
    <w:basedOn w:val="a2"/>
    <w:uiPriority w:val="41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-3">
    <w:name w:val="Medium Shading 2 Accent 3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8"/>
    <w:rsid w:val="00EA728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9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Colorful List Accent 3"/>
    <w:basedOn w:val="a2"/>
    <w:uiPriority w:val="67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Light List Accent 1"/>
    <w:basedOn w:val="a2"/>
    <w:uiPriority w:val="66"/>
    <w:rsid w:val="00EA72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0">
    <w:name w:val="Medium List 2 Accent 5"/>
    <w:basedOn w:val="a2"/>
    <w:uiPriority w:val="61"/>
    <w:rsid w:val="00EA72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2"/>
    <w:uiPriority w:val="33"/>
    <w:qFormat/>
    <w:rsid w:val="00EA72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6">
    <w:name w:val="Medium Shading 2 Accent 6"/>
    <w:basedOn w:val="a2"/>
    <w:uiPriority w:val="73"/>
    <w:rsid w:val="004B5B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b">
    <w:name w:val="List Paragraph"/>
    <w:basedOn w:val="a"/>
    <w:uiPriority w:val="72"/>
    <w:rsid w:val="009C5EEE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502125"/>
    <w:pPr>
      <w:widowControl w:val="0"/>
      <w:ind w:firstLineChars="200" w:firstLine="20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next w:val="a0"/>
    <w:qFormat/>
    <w:rsid w:val="00502125"/>
    <w:pPr>
      <w:numPr>
        <w:numId w:val="1"/>
      </w:numPr>
      <w:spacing w:before="240" w:after="120" w:line="360" w:lineRule="auto"/>
      <w:ind w:left="0"/>
      <w:outlineLvl w:val="0"/>
    </w:pPr>
    <w:rPr>
      <w:rFonts w:ascii="Arial" w:eastAsia="微软雅黑" w:hAnsi="Arial"/>
      <w:b/>
      <w:bCs/>
      <w:kern w:val="44"/>
      <w:sz w:val="36"/>
      <w:szCs w:val="44"/>
    </w:rPr>
  </w:style>
  <w:style w:type="paragraph" w:styleId="2">
    <w:name w:val="heading 2"/>
    <w:next w:val="a0"/>
    <w:qFormat/>
    <w:rsid w:val="00502125"/>
    <w:pPr>
      <w:numPr>
        <w:ilvl w:val="1"/>
        <w:numId w:val="1"/>
      </w:numPr>
      <w:spacing w:before="60" w:after="60" w:line="360" w:lineRule="auto"/>
      <w:ind w:rightChars="100" w:right="100"/>
      <w:outlineLvl w:val="1"/>
    </w:pPr>
    <w:rPr>
      <w:rFonts w:ascii="Arial" w:eastAsia="微软雅黑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0640D8"/>
    <w:pPr>
      <w:numPr>
        <w:ilvl w:val="2"/>
        <w:numId w:val="1"/>
      </w:numPr>
      <w:spacing w:before="60" w:after="60" w:line="360" w:lineRule="auto"/>
      <w:outlineLvl w:val="2"/>
    </w:pPr>
    <w:rPr>
      <w:rFonts w:ascii="Arial" w:eastAsia="微软雅黑" w:hAnsi="Arial"/>
      <w:b/>
      <w:bCs/>
      <w:kern w:val="2"/>
      <w:sz w:val="30"/>
      <w:szCs w:val="3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60" w:after="60" w:line="360" w:lineRule="auto"/>
      <w:ind w:leftChars="100" w:left="100" w:rightChars="100" w:right="10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 w:line="360" w:lineRule="auto"/>
      <w:ind w:leftChars="100" w:left="100" w:rightChars="100" w:right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 w:line="360" w:lineRule="auto"/>
      <w:ind w:leftChars="100" w:left="100" w:rightChars="100" w:right="100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left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left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left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postbody">
    <w:name w:val="postbody"/>
    <w:basedOn w:val="a1"/>
  </w:style>
  <w:style w:type="character" w:customStyle="1" w:styleId="a7">
    <w:name w:val="批注框文本字符"/>
    <w:link w:val="a8"/>
    <w:rPr>
      <w:kern w:val="2"/>
      <w:sz w:val="18"/>
      <w:szCs w:val="18"/>
    </w:rPr>
  </w:style>
  <w:style w:type="character" w:customStyle="1" w:styleId="a9">
    <w:name w:val="标题字符"/>
    <w:link w:val="aa"/>
    <w:rPr>
      <w:rFonts w:ascii="Cambria" w:eastAsia="微软雅黑" w:hAnsi="Cambria" w:cs="Times New Roman"/>
      <w:b/>
      <w:bCs/>
      <w:kern w:val="2"/>
      <w:sz w:val="44"/>
      <w:szCs w:val="32"/>
    </w:rPr>
  </w:style>
  <w:style w:type="character" w:customStyle="1" w:styleId="ab">
    <w:name w:val="注释文本字符"/>
    <w:link w:val="ac"/>
    <w:rPr>
      <w:rFonts w:ascii="Calibri" w:eastAsia="宋体" w:hAnsi="Calibri" w:cs="Times New Roman"/>
      <w:kern w:val="2"/>
      <w:sz w:val="21"/>
      <w:szCs w:val="22"/>
    </w:rPr>
  </w:style>
  <w:style w:type="character" w:customStyle="1" w:styleId="ad">
    <w:name w:val="批注主题字符"/>
    <w:link w:val="ae"/>
    <w:rPr>
      <w:rFonts w:ascii="Arial" w:eastAsia="微软雅黑" w:hAnsi="Arial" w:cs="Times New Roman"/>
      <w:b/>
      <w:bCs/>
      <w:kern w:val="2"/>
      <w:sz w:val="18"/>
      <w:szCs w:val="24"/>
    </w:rPr>
  </w:style>
  <w:style w:type="paragraph" w:styleId="40">
    <w:name w:val="toc 4"/>
    <w:basedOn w:val="a"/>
    <w:next w:val="a"/>
    <w:pPr>
      <w:tabs>
        <w:tab w:val="left" w:pos="820"/>
      </w:tabs>
      <w:ind w:leftChars="750" w:left="1581" w:hanging="6"/>
      <w:jc w:val="left"/>
    </w:pPr>
    <w:rPr>
      <w:szCs w:val="20"/>
    </w:rPr>
  </w:style>
  <w:style w:type="paragraph" w:styleId="a8">
    <w:name w:val="Balloon Text"/>
    <w:basedOn w:val="a"/>
    <w:link w:val="a7"/>
    <w:rPr>
      <w:rFonts w:ascii="Times New Roman" w:eastAsia="宋体" w:hAnsi="Times New Roman"/>
      <w:szCs w:val="18"/>
      <w:lang w:val="x-none" w:eastAsia="x-none"/>
    </w:rPr>
  </w:style>
  <w:style w:type="paragraph" w:styleId="a0">
    <w:name w:val="Body Text"/>
    <w:basedOn w:val="a"/>
    <w:pPr>
      <w:spacing w:before="60" w:after="60" w:line="360" w:lineRule="auto"/>
      <w:jc w:val="left"/>
    </w:pPr>
    <w:rPr>
      <w:rFonts w:ascii="微软雅黑" w:hAnsi="微软雅黑" w:cs="Arial"/>
      <w:kern w:val="0"/>
      <w:szCs w:val="18"/>
    </w:rPr>
  </w:style>
  <w:style w:type="paragraph" w:styleId="af">
    <w:name w:val="header"/>
    <w:aliases w:val="Ò³Ã¼"/>
    <w:basedOn w:val="a"/>
    <w:link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="1680"/>
    </w:pPr>
    <w:rPr>
      <w:snapToGrid w:val="0"/>
      <w:kern w:val="0"/>
      <w:sz w:val="24"/>
      <w:szCs w:val="20"/>
    </w:rPr>
  </w:style>
  <w:style w:type="paragraph" w:styleId="aa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  <w:lang w:val="x-none" w:eastAsia="x-none"/>
    </w:rPr>
  </w:style>
  <w:style w:type="paragraph" w:styleId="10">
    <w:name w:val="toc 1"/>
    <w:basedOn w:val="a"/>
    <w:next w:val="a"/>
    <w:uiPriority w:val="39"/>
  </w:style>
  <w:style w:type="paragraph" w:styleId="50">
    <w:name w:val="toc 5"/>
    <w:basedOn w:val="a"/>
    <w:next w:val="a"/>
    <w:pPr>
      <w:ind w:left="840"/>
      <w:jc w:val="left"/>
    </w:pPr>
    <w:rPr>
      <w:szCs w:val="20"/>
    </w:rPr>
  </w:style>
  <w:style w:type="paragraph" w:styleId="ac">
    <w:name w:val="annotation text"/>
    <w:basedOn w:val="a"/>
    <w:link w:val="ab"/>
    <w:pPr>
      <w:jc w:val="left"/>
    </w:pPr>
    <w:rPr>
      <w:rFonts w:ascii="Calibri" w:eastAsia="宋体" w:hAnsi="Calibri"/>
      <w:szCs w:val="22"/>
      <w:lang w:val="x-none" w:eastAsia="x-none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e">
    <w:name w:val="annotation subject"/>
    <w:basedOn w:val="ac"/>
    <w:next w:val="ac"/>
    <w:link w:val="ad"/>
    <w:rPr>
      <w:rFonts w:ascii="Arial" w:eastAsia="微软雅黑" w:hAnsi="Arial"/>
      <w:b/>
      <w:bCs/>
      <w:sz w:val="18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3">
    <w:name w:val="Normal Indent"/>
    <w:basedOn w:val="a"/>
    <w:pPr>
      <w:ind w:firstLine="420"/>
    </w:pPr>
    <w:rPr>
      <w:szCs w:val="20"/>
    </w:rPr>
  </w:style>
  <w:style w:type="paragraph" w:customStyle="1" w:styleId="af4">
    <w:name w:val="注意事项"/>
    <w:basedOn w:val="a"/>
    <w:pPr>
      <w:spacing w:before="60" w:after="60" w:line="360" w:lineRule="auto"/>
    </w:pPr>
    <w:rPr>
      <w:b/>
      <w:bCs/>
    </w:rPr>
  </w:style>
  <w:style w:type="paragraph" w:customStyle="1" w:styleId="af5">
    <w:name w:val="版权申明"/>
    <w:basedOn w:val="a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1">
    <w:name w:val="编号1"/>
    <w:basedOn w:val="a"/>
    <w:pPr>
      <w:numPr>
        <w:ilvl w:val="6"/>
        <w:numId w:val="1"/>
      </w:numPr>
      <w:tabs>
        <w:tab w:val="left" w:pos="408"/>
      </w:tabs>
      <w:spacing w:line="360" w:lineRule="auto"/>
    </w:pPr>
  </w:style>
  <w:style w:type="paragraph" w:customStyle="1" w:styleId="af6">
    <w:name w:val="编写建议"/>
    <w:basedOn w:val="a"/>
    <w:next w:val="a0"/>
    <w:pPr>
      <w:autoSpaceDE w:val="0"/>
      <w:autoSpaceDN w:val="0"/>
      <w:adjustRightInd w:val="0"/>
      <w:jc w:val="left"/>
    </w:pPr>
    <w:rPr>
      <w:rFonts w:eastAsia="宋体" w:cs="Arial"/>
      <w:iCs/>
      <w:kern w:val="0"/>
      <w:szCs w:val="21"/>
    </w:rPr>
  </w:style>
  <w:style w:type="paragraph" w:customStyle="1" w:styleId="af7">
    <w:name w:val="文档名称"/>
    <w:basedOn w:val="a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-11">
    <w:name w:val="彩色列表 - 强调文字颜色 11"/>
    <w:basedOn w:val="a"/>
    <w:qFormat/>
    <w:pPr>
      <w:ind w:firstLine="420"/>
    </w:pPr>
  </w:style>
  <w:style w:type="paragraph" w:customStyle="1" w:styleId="12">
    <w:name w:val="正文1"/>
    <w:basedOn w:val="a"/>
    <w:pPr>
      <w:spacing w:before="60" w:after="60" w:line="360" w:lineRule="auto"/>
      <w:ind w:left="-138"/>
      <w:outlineLvl w:val="6"/>
    </w:pPr>
    <w:rPr>
      <w:rFonts w:ascii="Times New Roman" w:eastAsia="宋体" w:hAnsi="Times New Roman"/>
      <w:sz w:val="24"/>
    </w:rPr>
  </w:style>
  <w:style w:type="paragraph" w:customStyle="1" w:styleId="21">
    <w:name w:val="正文2"/>
    <w:basedOn w:val="a"/>
    <w:pPr>
      <w:spacing w:before="60" w:after="60" w:line="360" w:lineRule="auto"/>
      <w:ind w:left="-138"/>
      <w:outlineLvl w:val="7"/>
    </w:pPr>
    <w:rPr>
      <w:rFonts w:ascii="Times New Roman" w:eastAsia="宋体" w:hAnsi="Times New Roman"/>
      <w:sz w:val="24"/>
    </w:rPr>
  </w:style>
  <w:style w:type="paragraph" w:customStyle="1" w:styleId="31">
    <w:name w:val="正文3"/>
    <w:basedOn w:val="a"/>
    <w:pPr>
      <w:spacing w:before="60" w:after="60" w:line="360" w:lineRule="auto"/>
      <w:ind w:left="-138"/>
      <w:outlineLvl w:val="8"/>
    </w:pPr>
    <w:rPr>
      <w:rFonts w:ascii="Times New Roman" w:eastAsia="宋体" w:hAnsi="Times New Roman"/>
      <w:sz w:val="24"/>
      <w:szCs w:val="21"/>
    </w:rPr>
  </w:style>
  <w:style w:type="paragraph" w:styleId="af8">
    <w:name w:val="Normal (Web)"/>
    <w:basedOn w:val="a"/>
    <w:uiPriority w:val="99"/>
    <w:semiHidden/>
    <w:unhideWhenUsed/>
    <w:rsid w:val="00E63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-21">
    <w:name w:val="浅色底纹 - 强调文字颜色 21"/>
    <w:aliases w:val="代码引用"/>
    <w:basedOn w:val="a"/>
    <w:next w:val="a"/>
    <w:link w:val="-2"/>
    <w:autoRedefine/>
    <w:uiPriority w:val="30"/>
    <w:qFormat/>
    <w:rsid w:val="00EB3307"/>
    <w:pPr>
      <w:pBdr>
        <w:top w:val="single" w:sz="4" w:space="10" w:color="5B9BD5"/>
        <w:bottom w:val="single" w:sz="4" w:space="10" w:color="5B9BD5"/>
      </w:pBdr>
      <w:spacing w:line="0" w:lineRule="atLeast"/>
      <w:jc w:val="left"/>
    </w:pPr>
    <w:rPr>
      <w:iCs/>
      <w:color w:val="5B9BD5"/>
      <w:lang w:val="x-none" w:eastAsia="x-none"/>
    </w:rPr>
  </w:style>
  <w:style w:type="character" w:customStyle="1" w:styleId="-2">
    <w:name w:val="浅色底纹 - 强调文字颜色 2字符"/>
    <w:aliases w:val="代码引用字符"/>
    <w:link w:val="-21"/>
    <w:uiPriority w:val="30"/>
    <w:rsid w:val="00EB3307"/>
    <w:rPr>
      <w:rFonts w:ascii="Arial" w:eastAsia="微软雅黑" w:hAnsi="Arial"/>
      <w:iCs/>
      <w:color w:val="5B9BD5"/>
      <w:kern w:val="2"/>
      <w:sz w:val="18"/>
      <w:szCs w:val="24"/>
    </w:rPr>
  </w:style>
  <w:style w:type="character" w:customStyle="1" w:styleId="af0">
    <w:name w:val="页眉字符"/>
    <w:aliases w:val="Ò³Ã¼字符"/>
    <w:link w:val="af"/>
    <w:rsid w:val="00752FF6"/>
    <w:rPr>
      <w:rFonts w:ascii="Arial" w:eastAsia="微软雅黑" w:hAnsi="Arial"/>
      <w:kern w:val="2"/>
      <w:sz w:val="21"/>
      <w:szCs w:val="18"/>
    </w:rPr>
  </w:style>
  <w:style w:type="table" w:styleId="af9">
    <w:name w:val="Table Grid"/>
    <w:basedOn w:val="a2"/>
    <w:uiPriority w:val="59"/>
    <w:rsid w:val="00C9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0">
    <w:name w:val="彩色底纹 - 强调文字颜色 11"/>
    <w:hidden/>
    <w:uiPriority w:val="71"/>
    <w:rsid w:val="00A06837"/>
    <w:rPr>
      <w:rFonts w:ascii="Arial" w:eastAsia="微软雅黑" w:hAnsi="Arial"/>
      <w:kern w:val="2"/>
      <w:sz w:val="21"/>
      <w:szCs w:val="24"/>
    </w:rPr>
  </w:style>
  <w:style w:type="paragraph" w:styleId="afa">
    <w:name w:val="Revision"/>
    <w:hidden/>
    <w:uiPriority w:val="71"/>
    <w:rsid w:val="000D493D"/>
    <w:rPr>
      <w:rFonts w:ascii="Arial" w:eastAsia="微软雅黑" w:hAnsi="Arial"/>
      <w:kern w:val="2"/>
      <w:sz w:val="21"/>
      <w:szCs w:val="24"/>
    </w:rPr>
  </w:style>
  <w:style w:type="table" w:styleId="-6">
    <w:name w:val="Colorful List Accent 6"/>
    <w:basedOn w:val="a2"/>
    <w:uiPriority w:val="41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-3">
    <w:name w:val="Medium Shading 2 Accent 3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8"/>
    <w:rsid w:val="00EA728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9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Colorful List Accent 3"/>
    <w:basedOn w:val="a2"/>
    <w:uiPriority w:val="67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Light List Accent 1"/>
    <w:basedOn w:val="a2"/>
    <w:uiPriority w:val="66"/>
    <w:rsid w:val="00EA72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0">
    <w:name w:val="Medium List 2 Accent 5"/>
    <w:basedOn w:val="a2"/>
    <w:uiPriority w:val="61"/>
    <w:rsid w:val="00EA72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2"/>
    <w:uiPriority w:val="33"/>
    <w:qFormat/>
    <w:rsid w:val="00EA72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6">
    <w:name w:val="Medium Shading 2 Accent 6"/>
    <w:basedOn w:val="a2"/>
    <w:uiPriority w:val="73"/>
    <w:rsid w:val="004B5B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b">
    <w:name w:val="List Paragraph"/>
    <w:basedOn w:val="a"/>
    <w:uiPriority w:val="72"/>
    <w:rsid w:val="009C5EE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png"/><Relationship Id="rId16" Type="http://schemas.openxmlformats.org/officeDocument/2006/relationships/hyperlink" Target="http://211.159.175.75/subscribe?ccId=d6b62177eb2241a550a07d538ca4787d49e47cd81b34170c605eff9fdb5b750b" TargetMode="External"/><Relationship Id="rId17" Type="http://schemas.openxmlformats.org/officeDocument/2006/relationships/hyperlink" Target="http://211.159.175.75/checkdata?ccId=d6b62177eb2241a550a07d538ca4787d49e47cd81b34170c605eff9fdb5b750b&amp;txId=123&amp;func=state" TargetMode="Externa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9C342-E763-D54A-A0AF-B29DD983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百度过程与规程编写模版060405.dot</Template>
  <TotalTime>438</TotalTime>
  <Pages>11</Pages>
  <Words>419</Words>
  <Characters>2393</Characters>
  <Application>Microsoft Macintosh Word</Application>
  <DocSecurity>0</DocSecurity>
  <PresentationFormat/>
  <Lines>19</Lines>
  <Paragraphs>5</Paragraphs>
  <Slides>0</Slides>
  <Notes>0</Notes>
  <HiddenSlides>0</HiddenSlides>
  <MMClips>0</MMClips>
  <ScaleCrop>false</ScaleCrop>
  <Manager/>
  <Company>sures</Company>
  <LinksUpToDate>false</LinksUpToDate>
  <CharactersWithSpaces>2807</CharactersWithSpaces>
  <SharedDoc>false</SharedDoc>
  <HLinks>
    <vt:vector size="6" baseType="variant">
      <vt:variant>
        <vt:i4>1703936</vt:i4>
      </vt:variant>
      <vt:variant>
        <vt:i4>42</vt:i4>
      </vt:variant>
      <vt:variant>
        <vt:i4>0</vt:i4>
      </vt:variant>
      <vt:variant>
        <vt:i4>5</vt:i4>
      </vt:variant>
      <vt:variant>
        <vt:lpwstr>http://192.168.10.99/chaincode/deploy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百度总体设计文档模版</dc:title>
  <dc:subject/>
  <dc:creator>秦锋剑</dc:creator>
  <cp:keywords/>
  <dc:description/>
  <cp:lastModifiedBy>Mac 郑</cp:lastModifiedBy>
  <cp:revision>399</cp:revision>
  <dcterms:created xsi:type="dcterms:W3CDTF">2017-05-03T12:54:00Z</dcterms:created>
  <dcterms:modified xsi:type="dcterms:W3CDTF">2017-06-05T07:47:00Z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